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C218" w14:textId="77777777" w:rsidR="007C2FD8" w:rsidRDefault="009429CE" w:rsidP="006078E9">
      <w:pPr>
        <w:ind w:firstLine="480"/>
        <w:rPr>
          <w:rFonts w:ascii="Times New Roman" w:hAnsi="Times New Roman" w:cs="Times New Roman"/>
        </w:rPr>
      </w:pPr>
      <w:proofErr w:type="spellStart"/>
      <w:r>
        <w:rPr>
          <w:rFonts w:ascii="Times New Roman" w:hAnsi="Times New Roman" w:cs="Times New Roman"/>
        </w:rPr>
        <w:t>Yafu</w:t>
      </w:r>
      <w:proofErr w:type="spellEnd"/>
      <w:r>
        <w:rPr>
          <w:rFonts w:ascii="Times New Roman" w:hAnsi="Times New Roman" w:cs="Times New Roman"/>
        </w:rPr>
        <w:t>, Xiao</w:t>
      </w:r>
    </w:p>
    <w:p w14:paraId="6D0B044F" w14:textId="0F0F0409" w:rsidR="006078E9" w:rsidRDefault="00FB5BB9" w:rsidP="006078E9">
      <w:pPr>
        <w:ind w:firstLine="480"/>
        <w:rPr>
          <w:rFonts w:ascii="Times New Roman" w:hAnsi="Times New Roman" w:cs="Times New Roman"/>
        </w:rPr>
      </w:pPr>
      <w:r>
        <w:rPr>
          <w:rFonts w:ascii="Times New Roman" w:hAnsi="Times New Roman" w:cs="Times New Roman"/>
        </w:rPr>
        <w:t>Instructor Si, Li</w:t>
      </w:r>
    </w:p>
    <w:p w14:paraId="5AB132A0" w14:textId="53FA0BA0" w:rsidR="006078E9" w:rsidRDefault="00FB5BB9" w:rsidP="006078E9">
      <w:pPr>
        <w:ind w:firstLine="480"/>
        <w:rPr>
          <w:rFonts w:ascii="Times New Roman" w:hAnsi="Times New Roman" w:cs="Times New Roman"/>
        </w:rPr>
      </w:pPr>
      <w:r>
        <w:rPr>
          <w:rFonts w:ascii="Times New Roman" w:hAnsi="Times New Roman" w:cs="Times New Roman"/>
        </w:rPr>
        <w:t>ECE 110</w:t>
      </w:r>
    </w:p>
    <w:p w14:paraId="5AEFFB91" w14:textId="3AC7A1B0" w:rsidR="006078E9" w:rsidRDefault="009429CE" w:rsidP="006078E9">
      <w:pPr>
        <w:ind w:firstLine="480"/>
        <w:rPr>
          <w:rFonts w:ascii="Times New Roman" w:hAnsi="Times New Roman" w:cs="Times New Roman"/>
        </w:rPr>
      </w:pPr>
      <w:r>
        <w:rPr>
          <w:rFonts w:ascii="Times New Roman" w:hAnsi="Times New Roman" w:cs="Times New Roman"/>
        </w:rPr>
        <w:t>Date</w:t>
      </w:r>
      <w:r w:rsidR="00FB5BB9">
        <w:rPr>
          <w:rFonts w:ascii="Times New Roman" w:hAnsi="Times New Roman" w:cs="Times New Roman"/>
        </w:rPr>
        <w:t xml:space="preserve"> November 9, 2023</w:t>
      </w:r>
    </w:p>
    <w:p w14:paraId="4392C28A" w14:textId="10205041" w:rsidR="006078E9" w:rsidRDefault="00FB5BB9" w:rsidP="006078E9">
      <w:pPr>
        <w:ind w:firstLine="480"/>
        <w:jc w:val="center"/>
        <w:rPr>
          <w:rFonts w:ascii="Times New Roman" w:hAnsi="Times New Roman" w:cs="Times New Roman"/>
        </w:rPr>
      </w:pPr>
      <w:r>
        <w:rPr>
          <w:rFonts w:ascii="Times New Roman" w:hAnsi="Times New Roman" w:cs="Times New Roman"/>
        </w:rPr>
        <w:t xml:space="preserve">Unit </w:t>
      </w:r>
      <w:r w:rsidR="006A3A55">
        <w:rPr>
          <w:rFonts w:ascii="Times New Roman" w:hAnsi="Times New Roman" w:cs="Times New Roman"/>
        </w:rPr>
        <w:t>1</w:t>
      </w:r>
      <w:r>
        <w:rPr>
          <w:rFonts w:ascii="Times New Roman" w:hAnsi="Times New Roman" w:cs="Times New Roman"/>
        </w:rPr>
        <w:t xml:space="preserve"> Report</w:t>
      </w:r>
    </w:p>
    <w:p w14:paraId="1819610F" w14:textId="6F919E00" w:rsidR="00F6344A" w:rsidRPr="006078E9" w:rsidRDefault="00F6344A" w:rsidP="00F6344A">
      <w:pPr>
        <w:ind w:firstLine="480"/>
        <w:rPr>
          <w:rFonts w:ascii="Times New Roman" w:hAnsi="Times New Roman" w:cs="Times New Roman"/>
          <w:lang w:eastAsia="zh-CN"/>
        </w:rPr>
      </w:pPr>
      <w:r>
        <w:rPr>
          <w:rFonts w:ascii="Times New Roman" w:hAnsi="Times New Roman" w:cs="Times New Roman"/>
          <w:lang w:eastAsia="zh-CN"/>
        </w:rPr>
        <w:t>Topic 1: Resis</w:t>
      </w:r>
      <w:r w:rsidR="00C24D94">
        <w:rPr>
          <w:rFonts w:ascii="Times New Roman" w:hAnsi="Times New Roman" w:cs="Times New Roman"/>
          <w:lang w:eastAsia="zh-CN"/>
        </w:rPr>
        <w:t>tor</w:t>
      </w:r>
      <w:r>
        <w:rPr>
          <w:rFonts w:ascii="Times New Roman" w:hAnsi="Times New Roman" w:cs="Times New Roman"/>
          <w:lang w:eastAsia="zh-CN"/>
        </w:rPr>
        <w:t xml:space="preserve"> Network</w:t>
      </w:r>
    </w:p>
    <w:p w14:paraId="50DCB301" w14:textId="586C36A6" w:rsidR="00F6344A" w:rsidRDefault="00F6344A" w:rsidP="006078E9">
      <w:pPr>
        <w:ind w:firstLine="48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resistance network used has two groups of resistors in parallel. The first group consists of 7 100-ohm resistors in parallel. The second group consists of 6 100-ohm resistors and a 330-ohm resistor in parallel. </w:t>
      </w:r>
      <w:r w:rsidR="00C24D94">
        <w:rPr>
          <w:rFonts w:ascii="Times New Roman" w:hAnsi="Times New Roman" w:cs="Times New Roman"/>
        </w:rPr>
        <w:t xml:space="preserve">For a parallel resistor network, </w:t>
      </w:r>
      <w:r w:rsidR="00013C0F">
        <w:rPr>
          <w:rFonts w:ascii="Times New Roman" w:hAnsi="Times New Roman" w:cs="Times New Roman"/>
        </w:rPr>
        <w:t>its</w:t>
      </w:r>
      <w:r w:rsidR="00C24D94">
        <w:rPr>
          <w:rFonts w:ascii="Times New Roman" w:hAnsi="Times New Roman" w:cs="Times New Roman"/>
        </w:rPr>
        <w:t xml:space="preserve"> equivalent resistance can be calculated with the formula below:</w:t>
      </w:r>
    </w:p>
    <w:p w14:paraId="7D26BF14" w14:textId="3EEEB634" w:rsidR="00C24D94" w:rsidRDefault="00000000" w:rsidP="006078E9">
      <w:pPr>
        <w:ind w:firstLine="480"/>
        <w:rPr>
          <w:rFonts w:ascii="Times New Roman" w:hAnsi="Times New Roman" w:cs="Times New Roman"/>
          <w:lang w:eastAsia="zh-CN"/>
        </w:rPr>
      </w:pPr>
      <m:oMathPara>
        <m:oMath>
          <m:f>
            <m:fPr>
              <m:ctrlPr>
                <w:rPr>
                  <w:rFonts w:ascii="Cambria Math" w:hAnsi="Cambria Math" w:cs="Times New Roman"/>
                  <w:i/>
                  <w:lang w:eastAsia="zh-CN"/>
                </w:rPr>
              </m:ctrlPr>
            </m:fPr>
            <m:num>
              <m:r>
                <w:rPr>
                  <w:rFonts w:ascii="Cambria Math" w:hAnsi="Cambria Math" w:cs="Times New Roman"/>
                  <w:lang w:eastAsia="zh-CN"/>
                </w:rPr>
                <m:t>1</m:t>
              </m:r>
            </m:num>
            <m:den>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E</m:t>
                  </m:r>
                </m:sub>
              </m:sSub>
            </m:den>
          </m:f>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1</m:t>
                  </m:r>
                </m:sub>
              </m:sSub>
            </m:den>
          </m:f>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n</m:t>
                  </m:r>
                </m:sub>
              </m:sSub>
            </m:den>
          </m:f>
        </m:oMath>
      </m:oMathPara>
    </w:p>
    <w:p w14:paraId="18069C2A" w14:textId="551334D2" w:rsidR="00C24D94" w:rsidRPr="006078E9" w:rsidRDefault="00C24D94" w:rsidP="006078E9">
      <w:pPr>
        <w:ind w:firstLine="480"/>
        <w:rPr>
          <w:rFonts w:ascii="Times New Roman" w:hAnsi="Times New Roman" w:cs="Times New Roman"/>
          <w:lang w:eastAsia="zh-CN"/>
        </w:rPr>
      </w:pPr>
      <w:r>
        <w:rPr>
          <w:rFonts w:ascii="Times New Roman" w:hAnsi="Times New Roman" w:cs="Times New Roman"/>
          <w:lang w:eastAsia="zh-CN"/>
        </w:rPr>
        <w:t>The following graph shows the measurements we did and its comparison with the theoretical equivalent resistance value calculated using the formula above.</w:t>
      </w:r>
    </w:p>
    <w:tbl>
      <w:tblPr>
        <w:tblStyle w:val="TableGrid"/>
        <w:tblW w:w="0" w:type="auto"/>
        <w:tblLook w:val="04A0" w:firstRow="1" w:lastRow="0" w:firstColumn="1" w:lastColumn="0" w:noHBand="0" w:noVBand="1"/>
      </w:tblPr>
      <w:tblGrid>
        <w:gridCol w:w="3110"/>
        <w:gridCol w:w="3110"/>
        <w:gridCol w:w="3110"/>
      </w:tblGrid>
      <w:tr w:rsidR="00C24D94" w14:paraId="67B8DA64" w14:textId="77777777" w:rsidTr="00C24D94">
        <w:trPr>
          <w:trHeight w:val="423"/>
        </w:trPr>
        <w:tc>
          <w:tcPr>
            <w:tcW w:w="3110" w:type="dxa"/>
          </w:tcPr>
          <w:p w14:paraId="00B3AD2C" w14:textId="6AA8C4D9" w:rsidR="00C24D94" w:rsidRDefault="00C24D94" w:rsidP="006078E9">
            <w:pPr>
              <w:ind w:firstLine="48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110" w:type="dxa"/>
          </w:tcPr>
          <w:p w14:paraId="080722AA" w14:textId="50EA7187" w:rsidR="00C24D94" w:rsidRDefault="00C24D94" w:rsidP="006078E9">
            <w:pPr>
              <w:ind w:firstLine="480"/>
              <w:rPr>
                <w:rFonts w:ascii="Times New Roman" w:hAnsi="Times New Roman" w:cs="Times New Roman"/>
                <w:lang w:eastAsia="zh-CN"/>
              </w:rPr>
            </w:pPr>
            <w:r>
              <w:rPr>
                <w:rFonts w:ascii="Times New Roman" w:hAnsi="Times New Roman" w:cs="Times New Roman"/>
              </w:rPr>
              <w:t>Measured Resistance (</w:t>
            </w:r>
            <w:r>
              <w:rPr>
                <w:rFonts w:ascii="Times New Roman" w:hAnsi="Times New Roman" w:cs="Times New Roman" w:hint="eastAsia"/>
                <w:lang w:eastAsia="zh-CN"/>
              </w:rPr>
              <w:t>Ω</w:t>
            </w:r>
            <w:r>
              <w:rPr>
                <w:rFonts w:ascii="Times New Roman" w:hAnsi="Times New Roman" w:cs="Times New Roman" w:hint="eastAsia"/>
                <w:lang w:eastAsia="zh-CN"/>
              </w:rPr>
              <w:t>)</w:t>
            </w:r>
          </w:p>
        </w:tc>
        <w:tc>
          <w:tcPr>
            <w:tcW w:w="3110" w:type="dxa"/>
          </w:tcPr>
          <w:p w14:paraId="14C997A6" w14:textId="548199A4" w:rsidR="00C24D94" w:rsidRDefault="00C24D94" w:rsidP="006078E9">
            <w:pPr>
              <w:ind w:firstLine="48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heoretical Resistance (</w:t>
            </w:r>
            <w:r>
              <w:rPr>
                <w:rFonts w:ascii="Times New Roman" w:hAnsi="Times New Roman" w:cs="Times New Roman" w:hint="eastAsia"/>
                <w:lang w:eastAsia="zh-CN"/>
              </w:rPr>
              <w:t>Ω</w:t>
            </w:r>
            <w:r>
              <w:rPr>
                <w:rFonts w:ascii="Times New Roman" w:hAnsi="Times New Roman" w:cs="Times New Roman" w:hint="eastAsia"/>
                <w:lang w:eastAsia="zh-CN"/>
              </w:rPr>
              <w:t>)</w:t>
            </w:r>
          </w:p>
        </w:tc>
      </w:tr>
      <w:tr w:rsidR="00C24D94" w14:paraId="0256B462" w14:textId="77777777" w:rsidTr="00C24D94">
        <w:trPr>
          <w:trHeight w:val="556"/>
        </w:trPr>
        <w:tc>
          <w:tcPr>
            <w:tcW w:w="3110" w:type="dxa"/>
          </w:tcPr>
          <w:p w14:paraId="399F2FA8" w14:textId="6897FB50" w:rsidR="00C24D94" w:rsidRDefault="00C24D94" w:rsidP="006078E9">
            <w:pPr>
              <w:ind w:firstLine="480"/>
              <w:rPr>
                <w:rFonts w:ascii="Times New Roman" w:hAnsi="Times New Roman" w:cs="Times New Roman"/>
              </w:rPr>
            </w:pPr>
            <w:r>
              <w:rPr>
                <w:rFonts w:ascii="Times New Roman" w:hAnsi="Times New Roman" w:cs="Times New Roman" w:hint="eastAsia"/>
                <w:lang w:eastAsia="zh-CN"/>
              </w:rPr>
              <w:t>Grou</w:t>
            </w:r>
            <w:r>
              <w:rPr>
                <w:rFonts w:ascii="Times New Roman" w:hAnsi="Times New Roman" w:cs="Times New Roman"/>
              </w:rPr>
              <w:t>p 1</w:t>
            </w:r>
          </w:p>
        </w:tc>
        <w:tc>
          <w:tcPr>
            <w:tcW w:w="3110" w:type="dxa"/>
          </w:tcPr>
          <w:p w14:paraId="2AF40724" w14:textId="11805D50" w:rsidR="00C24D94" w:rsidRDefault="00C24D94" w:rsidP="006078E9">
            <w:pPr>
              <w:ind w:firstLine="48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4.24</w:t>
            </w:r>
          </w:p>
        </w:tc>
        <w:tc>
          <w:tcPr>
            <w:tcW w:w="3110" w:type="dxa"/>
          </w:tcPr>
          <w:p w14:paraId="6EC2B203" w14:textId="05005632" w:rsidR="00C24D94" w:rsidRDefault="00C24D94" w:rsidP="006078E9">
            <w:pPr>
              <w:ind w:firstLine="48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4.28</w:t>
            </w:r>
          </w:p>
        </w:tc>
      </w:tr>
      <w:tr w:rsidR="00C24D94" w14:paraId="7CF6E9B2" w14:textId="77777777" w:rsidTr="00C24D94">
        <w:trPr>
          <w:trHeight w:val="556"/>
        </w:trPr>
        <w:tc>
          <w:tcPr>
            <w:tcW w:w="3110" w:type="dxa"/>
          </w:tcPr>
          <w:p w14:paraId="5352BFE2" w14:textId="1DEB4CD5" w:rsidR="00C24D94" w:rsidRDefault="00C24D94" w:rsidP="006078E9">
            <w:pPr>
              <w:ind w:firstLine="480"/>
              <w:rPr>
                <w:rFonts w:ascii="Times New Roman" w:hAnsi="Times New Roman" w:cs="Times New Roman"/>
                <w:lang w:eastAsia="zh-CN"/>
              </w:rPr>
            </w:pPr>
            <w:r>
              <w:rPr>
                <w:rFonts w:ascii="Times New Roman" w:hAnsi="Times New Roman" w:cs="Times New Roman" w:hint="eastAsia"/>
                <w:lang w:eastAsia="zh-CN"/>
              </w:rPr>
              <w:t>G</w:t>
            </w:r>
            <w:r>
              <w:rPr>
                <w:rFonts w:ascii="Times New Roman" w:hAnsi="Times New Roman" w:cs="Times New Roman"/>
                <w:lang w:eastAsia="zh-CN"/>
              </w:rPr>
              <w:t>roup 2</w:t>
            </w:r>
          </w:p>
        </w:tc>
        <w:tc>
          <w:tcPr>
            <w:tcW w:w="3110" w:type="dxa"/>
          </w:tcPr>
          <w:p w14:paraId="2898285B" w14:textId="6249F08D" w:rsidR="00C24D94" w:rsidRDefault="00C24D94" w:rsidP="006078E9">
            <w:pPr>
              <w:ind w:firstLine="48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5.93</w:t>
            </w:r>
          </w:p>
        </w:tc>
        <w:tc>
          <w:tcPr>
            <w:tcW w:w="3110" w:type="dxa"/>
          </w:tcPr>
          <w:p w14:paraId="70510113" w14:textId="0953AEAC" w:rsidR="00C24D94" w:rsidRDefault="00C24D94" w:rsidP="006078E9">
            <w:pPr>
              <w:ind w:firstLine="48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5.86</w:t>
            </w:r>
          </w:p>
        </w:tc>
      </w:tr>
    </w:tbl>
    <w:p w14:paraId="185122F0" w14:textId="5D833F27" w:rsidR="006078E9" w:rsidRDefault="00C24D94" w:rsidP="00C24D94">
      <w:pPr>
        <w:ind w:firstLine="48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1: The equivalent resistance of resistor network used to control speed of motors.</w:t>
      </w:r>
    </w:p>
    <w:p w14:paraId="095AA176" w14:textId="05D8DA00" w:rsidR="005A70BA" w:rsidRDefault="00013C0F" w:rsidP="005A70BA">
      <w:pPr>
        <w:ind w:firstLine="480"/>
        <w:rPr>
          <w:rFonts w:ascii="Times New Roman" w:hAnsi="Times New Roman" w:cs="Times New Roman"/>
          <w:lang w:eastAsia="zh-CN"/>
        </w:rPr>
      </w:pPr>
      <w:r>
        <w:rPr>
          <w:rFonts w:ascii="Times New Roman" w:hAnsi="Times New Roman" w:cs="Times New Roman"/>
          <w:lang w:eastAsia="zh-CN"/>
        </w:rPr>
        <w:t xml:space="preserve">We take group 1 for further analysis in rated power. </w:t>
      </w:r>
      <w:r w:rsidR="005A70BA">
        <w:rPr>
          <w:rFonts w:ascii="Times New Roman" w:hAnsi="Times New Roman" w:cs="Times New Roman"/>
          <w:lang w:eastAsia="zh-CN"/>
        </w:rPr>
        <w:t>We know that</w:t>
      </w:r>
      <w:r w:rsidR="005A70BA">
        <w:rPr>
          <w:rFonts w:ascii="Times New Roman" w:hAnsi="Times New Roman" w:cs="Times New Roman" w:hint="eastAsia"/>
          <w:lang w:eastAsia="zh-CN"/>
        </w:rPr>
        <w:t>:</w:t>
      </w:r>
    </w:p>
    <w:p w14:paraId="7EA253F2" w14:textId="3D0E5E74" w:rsidR="005A70BA" w:rsidRPr="005A70BA" w:rsidRDefault="005A70BA" w:rsidP="005A70BA">
      <w:pPr>
        <w:ind w:firstLine="480"/>
        <w:rPr>
          <w:rFonts w:ascii="Times New Roman" w:hAnsi="Times New Roman" w:cs="Times New Roman"/>
          <w:lang w:eastAsia="zh-CN"/>
        </w:rPr>
      </w:pPr>
      <m:oMathPara>
        <m:oMath>
          <m:r>
            <w:rPr>
              <w:rFonts w:ascii="Cambria Math" w:hAnsi="Cambria Math" w:cs="Times New Roman"/>
              <w:lang w:eastAsia="zh-CN"/>
            </w:rPr>
            <m:t>P=VI=</m:t>
          </m:r>
          <m:f>
            <m:fPr>
              <m:ctrlPr>
                <w:rPr>
                  <w:rFonts w:ascii="Cambria Math" w:hAnsi="Cambria Math" w:cs="Times New Roman"/>
                  <w:i/>
                  <w:lang w:eastAsia="zh-CN"/>
                </w:rPr>
              </m:ctrlPr>
            </m:fPr>
            <m:num>
              <m:sSup>
                <m:sSupPr>
                  <m:ctrlPr>
                    <w:rPr>
                      <w:rFonts w:ascii="Cambria Math" w:hAnsi="Cambria Math" w:cs="Times New Roman"/>
                      <w:i/>
                      <w:lang w:eastAsia="zh-CN"/>
                    </w:rPr>
                  </m:ctrlPr>
                </m:sSupPr>
                <m:e>
                  <m:r>
                    <w:rPr>
                      <w:rFonts w:ascii="Cambria Math" w:hAnsi="Cambria Math" w:cs="Times New Roman"/>
                      <w:lang w:eastAsia="zh-CN"/>
                    </w:rPr>
                    <m:t>V</m:t>
                  </m:r>
                </m:e>
                <m:sup>
                  <m:r>
                    <w:rPr>
                      <w:rFonts w:ascii="Cambria Math" w:hAnsi="Cambria Math" w:cs="Times New Roman"/>
                      <w:lang w:eastAsia="zh-CN"/>
                    </w:rPr>
                    <m:t>2</m:t>
                  </m:r>
                </m:sup>
              </m:sSup>
            </m:num>
            <m:den>
              <m:r>
                <w:rPr>
                  <w:rFonts w:ascii="Cambria Math" w:hAnsi="Cambria Math" w:cs="Times New Roman"/>
                  <w:lang w:eastAsia="zh-CN"/>
                </w:rPr>
                <m:t>R</m:t>
              </m:r>
            </m:den>
          </m:f>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I</m:t>
              </m:r>
            </m:e>
            <m:sup>
              <m:r>
                <w:rPr>
                  <w:rFonts w:ascii="Cambria Math" w:hAnsi="Cambria Math" w:cs="Times New Roman"/>
                  <w:lang w:eastAsia="zh-CN"/>
                </w:rPr>
                <m:t>2</m:t>
              </m:r>
            </m:sup>
          </m:sSup>
          <m:r>
            <w:rPr>
              <w:rFonts w:ascii="Cambria Math" w:hAnsi="Cambria Math" w:cs="Times New Roman"/>
              <w:lang w:eastAsia="zh-CN"/>
            </w:rPr>
            <m:t>R</m:t>
          </m:r>
        </m:oMath>
      </m:oMathPara>
    </w:p>
    <w:p w14:paraId="109A183F" w14:textId="04182B98" w:rsidR="005A70BA" w:rsidRDefault="005A70BA" w:rsidP="005A70BA">
      <w:pPr>
        <w:ind w:firstLine="480"/>
        <w:rPr>
          <w:rFonts w:ascii="Times New Roman" w:hAnsi="Times New Roman" w:cs="Times New Roman"/>
          <w:lang w:eastAsia="zh-CN"/>
        </w:rPr>
      </w:pPr>
      <w:r>
        <w:rPr>
          <w:rFonts w:ascii="Times New Roman" w:hAnsi="Times New Roman" w:cs="Times New Roman"/>
          <w:lang w:eastAsia="zh-CN"/>
        </w:rPr>
        <w:t xml:space="preserve">First, consider the equivalent resistance a true resistor. With Ohm’s law we know that with a given voltage drop, a given current runs through the resistor. When we replace it with  a </w:t>
      </w:r>
      <w:r>
        <w:rPr>
          <w:rFonts w:ascii="Times New Roman" w:hAnsi="Times New Roman" w:cs="Times New Roman"/>
          <w:lang w:eastAsia="zh-CN"/>
        </w:rPr>
        <w:lastRenderedPageBreak/>
        <w:t>parallel network of  larger resistors, 100-ohm resistors in this case, the voltage drop on each resistor remains the same while the current through each resistor drops. We would then be able to conduct power higher than the rated power of a single 100-ohm resistor</w:t>
      </w:r>
      <w:r w:rsidR="006F36AE">
        <w:rPr>
          <w:rFonts w:ascii="Times New Roman" w:hAnsi="Times New Roman" w:cs="Times New Roman"/>
          <w:lang w:eastAsia="zh-CN"/>
        </w:rPr>
        <w:t>. From the formula above and Ohm’s law, we can know that:</w:t>
      </w:r>
    </w:p>
    <w:p w14:paraId="6E08BCBC" w14:textId="77777777" w:rsidR="006F36AE" w:rsidRDefault="006F36AE" w:rsidP="006F36AE">
      <w:pPr>
        <w:ind w:firstLine="480"/>
        <w:rPr>
          <w:rFonts w:ascii="Times New Roman" w:hAnsi="Times New Roman" w:cs="Times New Roman"/>
          <w:lang w:eastAsia="zh-CN"/>
        </w:rPr>
      </w:pPr>
      <m:oMathPara>
        <m:oMath>
          <m:r>
            <w:rPr>
              <w:rFonts w:ascii="Cambria Math" w:hAnsi="Cambria Math" w:cs="Times New Roman"/>
              <w:lang w:eastAsia="zh-CN"/>
            </w:rPr>
            <m:t>P=n</m:t>
          </m:r>
          <m:sSub>
            <m:sSubPr>
              <m:ctrlPr>
                <w:rPr>
                  <w:rFonts w:ascii="Cambria Math" w:hAnsi="Cambria Math" w:cs="Times New Roman"/>
                  <w:i/>
                  <w:lang w:eastAsia="zh-CN"/>
                </w:rPr>
              </m:ctrlPr>
            </m:sSubPr>
            <m:e>
              <m:r>
                <w:rPr>
                  <w:rFonts w:ascii="Cambria Math" w:hAnsi="Cambria Math" w:cs="Times New Roman"/>
                  <w:lang w:eastAsia="zh-CN"/>
                </w:rPr>
                <m:t>P</m:t>
              </m:r>
            </m:e>
            <m:sub>
              <m:r>
                <w:rPr>
                  <w:rFonts w:ascii="Cambria Math" w:hAnsi="Cambria Math" w:cs="Times New Roman"/>
                  <w:lang w:eastAsia="zh-CN"/>
                </w:rPr>
                <m:t>r</m:t>
              </m:r>
            </m:sub>
          </m:sSub>
        </m:oMath>
      </m:oMathPara>
    </w:p>
    <w:p w14:paraId="61E97C32" w14:textId="12DE1CEF" w:rsidR="006F36AE" w:rsidRDefault="006F36AE" w:rsidP="006F36AE">
      <w:pPr>
        <w:ind w:firstLine="480"/>
        <w:rPr>
          <w:rFonts w:ascii="Times New Roman" w:hAnsi="Times New Roman" w:cs="Times New Roman"/>
          <w:lang w:eastAsia="zh-CN"/>
        </w:rPr>
      </w:pPr>
      <w:r>
        <w:rPr>
          <w:rFonts w:ascii="Times New Roman" w:hAnsi="Times New Roman" w:cs="Times New Roman"/>
          <w:lang w:eastAsia="zh-CN"/>
        </w:rPr>
        <w:t>Substitute the rated power of each resistor and the number of resistors in the network, we can then calculate the rated power of the network, which is 1.75 watts.</w:t>
      </w:r>
    </w:p>
    <w:p w14:paraId="6C9C4866" w14:textId="42925FE0" w:rsidR="006F36AE" w:rsidRDefault="006F36AE" w:rsidP="006F36AE">
      <w:pPr>
        <w:ind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opic 2: </w:t>
      </w:r>
      <w:r w:rsidRPr="006F36AE">
        <w:rPr>
          <w:rFonts w:ascii="Times New Roman" w:hAnsi="Times New Roman" w:cs="Times New Roman"/>
          <w:lang w:eastAsia="zh-CN"/>
        </w:rPr>
        <w:t xml:space="preserve">The efficiency, </w:t>
      </w:r>
      <w:r w:rsidRPr="006F36AE">
        <w:rPr>
          <w:rFonts w:ascii="Cambria Math" w:hAnsi="Cambria Math" w:cs="Cambria Math"/>
          <w:lang w:eastAsia="zh-CN"/>
        </w:rPr>
        <w:t>𝜂</w:t>
      </w:r>
      <w:r w:rsidRPr="006F36AE">
        <w:rPr>
          <w:rFonts w:ascii="Times New Roman" w:hAnsi="Times New Roman" w:cs="Times New Roman"/>
          <w:lang w:eastAsia="zh-CN"/>
        </w:rPr>
        <w:t>, of the Resistor Network for Speed Control circuit</w:t>
      </w:r>
    </w:p>
    <w:p w14:paraId="6713076B" w14:textId="77777777" w:rsidR="000A722E" w:rsidRDefault="006F36AE" w:rsidP="000A722E">
      <w:pPr>
        <w:ind w:firstLine="480"/>
        <w:rPr>
          <w:rFonts w:ascii="Times New Roman" w:hAnsi="Times New Roman" w:cs="Times New Roman"/>
          <w:lang w:eastAsia="zh-CN"/>
        </w:rPr>
      </w:pPr>
      <w:r>
        <w:rPr>
          <w:rFonts w:ascii="Times New Roman" w:hAnsi="Times New Roman" w:cs="Times New Roman"/>
          <w:lang w:eastAsia="zh-CN"/>
        </w:rPr>
        <w:t>The resistor network mentioned in topic one was used for the speed control circuit on our car. For further exploration into this topic, I would use the group 1 resistor network</w:t>
      </w:r>
      <w:r w:rsidR="000A722E">
        <w:rPr>
          <w:rFonts w:ascii="Times New Roman" w:hAnsi="Times New Roman" w:cs="Times New Roman"/>
          <w:lang w:eastAsia="zh-CN"/>
        </w:rPr>
        <w:t>, for it is a typical parallel resistor network consisting of 7 resistors of the same resistance.</w:t>
      </w:r>
    </w:p>
    <w:p w14:paraId="302C44AB" w14:textId="77777777" w:rsidR="000A722E" w:rsidRDefault="000A722E" w:rsidP="000A722E">
      <w:pPr>
        <w:ind w:firstLine="480"/>
        <w:rPr>
          <w:rFonts w:ascii="Times New Roman" w:hAnsi="Times New Roman" w:cs="Times New Roman"/>
          <w:lang w:eastAsia="zh-CN"/>
        </w:rPr>
      </w:pPr>
      <w:r>
        <w:rPr>
          <w:rFonts w:ascii="Times New Roman" w:hAnsi="Times New Roman" w:cs="Times New Roman"/>
          <w:lang w:eastAsia="zh-CN"/>
        </w:rPr>
        <w:t>We know that:</w:t>
      </w:r>
    </w:p>
    <w:p w14:paraId="75B4DC00" w14:textId="53C4B113" w:rsidR="000A722E" w:rsidRPr="000A722E" w:rsidRDefault="000A722E" w:rsidP="000A722E">
      <w:pPr>
        <w:ind w:firstLine="480"/>
        <w:jc w:val="center"/>
        <w:rPr>
          <w:rFonts w:ascii="Times New Roman" w:hAnsi="Times New Roman" w:cs="Times New Roman"/>
          <w:lang w:eastAsia="zh-CN"/>
        </w:rPr>
      </w:pPr>
      <m:oMathPara>
        <m:oMath>
          <m:r>
            <w:rPr>
              <w:rFonts w:ascii="Cambria Math" w:hAnsi="Cambria Math" w:cs="Times New Roman"/>
              <w:lang w:eastAsia="zh-CN"/>
            </w:rPr>
            <m:t>η=</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P</m:t>
                  </m:r>
                </m:e>
                <m:sub>
                  <m:r>
                    <w:rPr>
                      <w:rFonts w:ascii="Cambria Math" w:hAnsi="Cambria Math" w:cs="Times New Roman"/>
                      <w:lang w:eastAsia="zh-CN"/>
                    </w:rPr>
                    <m:t>useful</m:t>
                  </m:r>
                </m:sub>
              </m:sSub>
            </m:num>
            <m:den>
              <m:sSub>
                <m:sSubPr>
                  <m:ctrlPr>
                    <w:rPr>
                      <w:rFonts w:ascii="Cambria Math" w:hAnsi="Cambria Math" w:cs="Times New Roman"/>
                      <w:i/>
                      <w:lang w:eastAsia="zh-CN"/>
                    </w:rPr>
                  </m:ctrlPr>
                </m:sSubPr>
                <m:e>
                  <m:r>
                    <w:rPr>
                      <w:rFonts w:ascii="Cambria Math" w:hAnsi="Cambria Math" w:cs="Times New Roman"/>
                      <w:lang w:eastAsia="zh-CN"/>
                    </w:rPr>
                    <m:t>P</m:t>
                  </m:r>
                </m:e>
                <m:sub>
                  <m:r>
                    <w:rPr>
                      <w:rFonts w:ascii="Cambria Math" w:hAnsi="Cambria Math" w:cs="Times New Roman"/>
                      <w:lang w:eastAsia="zh-CN"/>
                    </w:rPr>
                    <m:t>wasted</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P</m:t>
                  </m:r>
                </m:e>
                <m:sub>
                  <m:r>
                    <w:rPr>
                      <w:rFonts w:ascii="Cambria Math" w:hAnsi="Cambria Math" w:cs="Times New Roman"/>
                      <w:lang w:eastAsia="zh-CN"/>
                    </w:rPr>
                    <m:t>useful</m:t>
                  </m:r>
                </m:sub>
              </m:sSub>
            </m:den>
          </m:f>
        </m:oMath>
      </m:oMathPara>
    </w:p>
    <w:p w14:paraId="0D7FD213" w14:textId="66709CE2" w:rsidR="000A722E" w:rsidRDefault="000A722E" w:rsidP="000A722E">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hich is in this case:</w:t>
      </w:r>
    </w:p>
    <w:p w14:paraId="60402257" w14:textId="3D5BB7A9" w:rsidR="000A722E" w:rsidRPr="000A722E" w:rsidRDefault="000A722E" w:rsidP="000A722E">
      <w:pPr>
        <w:ind w:firstLine="480"/>
        <w:rPr>
          <w:rFonts w:ascii="Times New Roman" w:hAnsi="Times New Roman" w:cs="Times New Roman"/>
          <w:lang w:eastAsia="zh-CN"/>
        </w:rPr>
      </w:pPr>
      <m:oMathPara>
        <m:oMath>
          <m:r>
            <w:rPr>
              <w:rFonts w:ascii="Cambria Math" w:hAnsi="Cambria Math" w:cs="Times New Roman"/>
              <w:lang w:eastAsia="zh-CN"/>
            </w:rPr>
            <m:t>η=</m:t>
          </m:r>
          <m:f>
            <m:fPr>
              <m:ctrlPr>
                <w:rPr>
                  <w:rFonts w:ascii="Cambria Math" w:hAnsi="Cambria Math" w:cs="Times New Roman"/>
                  <w:i/>
                  <w:lang w:eastAsia="zh-CN"/>
                </w:rPr>
              </m:ctrlPr>
            </m:fPr>
            <m:num>
              <m:sSup>
                <m:sSupPr>
                  <m:ctrlPr>
                    <w:rPr>
                      <w:rFonts w:ascii="Cambria Math" w:hAnsi="Cambria Math" w:cs="Times New Roman"/>
                      <w:i/>
                      <w:lang w:eastAsia="zh-CN"/>
                    </w:rPr>
                  </m:ctrlPr>
                </m:sSupPr>
                <m:e>
                  <m:r>
                    <w:rPr>
                      <w:rFonts w:ascii="Cambria Math" w:hAnsi="Cambria Math" w:cs="Times New Roman"/>
                      <w:lang w:eastAsia="zh-CN"/>
                    </w:rPr>
                    <m:t>I</m:t>
                  </m:r>
                </m:e>
                <m:sup>
                  <m:r>
                    <w:rPr>
                      <w:rFonts w:ascii="Cambria Math" w:hAnsi="Cambria Math" w:cs="Times New Roman"/>
                      <w:lang w:eastAsia="zh-CN"/>
                    </w:rPr>
                    <m:t>2</m:t>
                  </m:r>
                </m:sup>
              </m:sSup>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m</m:t>
                  </m:r>
                </m:sub>
              </m:sSub>
            </m:num>
            <m:den>
              <m:sSup>
                <m:sSupPr>
                  <m:ctrlPr>
                    <w:rPr>
                      <w:rFonts w:ascii="Cambria Math" w:hAnsi="Cambria Math" w:cs="Times New Roman"/>
                      <w:i/>
                      <w:lang w:eastAsia="zh-CN"/>
                    </w:rPr>
                  </m:ctrlPr>
                </m:sSupPr>
                <m:e>
                  <m:r>
                    <w:rPr>
                      <w:rFonts w:ascii="Cambria Math" w:hAnsi="Cambria Math" w:cs="Times New Roman"/>
                      <w:lang w:eastAsia="zh-CN"/>
                    </w:rPr>
                    <m:t>I</m:t>
                  </m:r>
                </m:e>
                <m:sup>
                  <m:r>
                    <w:rPr>
                      <w:rFonts w:ascii="Cambria Math" w:hAnsi="Cambria Math" w:cs="Times New Roman"/>
                      <w:lang w:eastAsia="zh-CN"/>
                    </w:rPr>
                    <m:t>2</m:t>
                  </m:r>
                </m:sup>
              </m:sSup>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e</m:t>
                  </m:r>
                </m:sub>
              </m:sSub>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I</m:t>
                  </m:r>
                </m:e>
                <m:sup>
                  <m:r>
                    <w:rPr>
                      <w:rFonts w:ascii="Cambria Math" w:hAnsi="Cambria Math" w:cs="Times New Roman"/>
                      <w:lang w:eastAsia="zh-CN"/>
                    </w:rPr>
                    <m:t>2</m:t>
                  </m:r>
                </m:sup>
              </m:sSup>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m</m:t>
                  </m:r>
                </m:sub>
              </m:sSub>
            </m:den>
          </m:f>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m</m:t>
                  </m:r>
                </m:sub>
              </m:sSub>
            </m:num>
            <m:den>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e</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R</m:t>
                  </m:r>
                </m:e>
                <m:sub>
                  <m:r>
                    <w:rPr>
                      <w:rFonts w:ascii="Cambria Math" w:hAnsi="Cambria Math" w:cs="Times New Roman"/>
                      <w:lang w:eastAsia="zh-CN"/>
                    </w:rPr>
                    <m:t>m</m:t>
                  </m:r>
                </m:sub>
              </m:sSub>
            </m:den>
          </m:f>
        </m:oMath>
      </m:oMathPara>
    </w:p>
    <w:p w14:paraId="7291EFC1" w14:textId="7E96F843" w:rsidR="00082875" w:rsidRDefault="000A722E" w:rsidP="00082875">
      <w:pPr>
        <w:ind w:firstLine="480"/>
        <w:rPr>
          <w:rFonts w:ascii="Times New Roman" w:hAnsi="Times New Roman" w:cs="Times New Roman"/>
          <w:lang w:eastAsia="zh-CN"/>
        </w:rPr>
      </w:pPr>
      <w:r>
        <w:rPr>
          <w:rFonts w:ascii="Times New Roman" w:hAnsi="Times New Roman" w:cs="Times New Roman"/>
          <w:lang w:eastAsia="zh-CN"/>
        </w:rPr>
        <w:t xml:space="preserve">Where Rm represents the resistance of a motor if viewed as a resistor, Re represents the equivalent resistance of the resistor network. </w:t>
      </w:r>
      <w:r w:rsidR="00082875">
        <w:rPr>
          <w:rFonts w:ascii="Times New Roman" w:hAnsi="Times New Roman" w:cs="Times New Roman"/>
          <w:lang w:eastAsia="zh-CN"/>
        </w:rPr>
        <w:t>I is the current of the circuit.</w:t>
      </w:r>
      <w:r w:rsidR="00082875">
        <w:rPr>
          <w:rFonts w:ascii="Times New Roman" w:hAnsi="Times New Roman" w:cs="Times New Roman" w:hint="eastAsia"/>
          <w:lang w:eastAsia="zh-CN"/>
        </w:rPr>
        <w:t xml:space="preserve"> </w:t>
      </w:r>
      <w:r w:rsidR="00082875">
        <w:rPr>
          <w:rFonts w:ascii="Times New Roman" w:hAnsi="Times New Roman" w:cs="Times New Roman"/>
          <w:lang w:eastAsia="zh-CN"/>
        </w:rPr>
        <w:t>The measured value</w:t>
      </w:r>
      <w:r w:rsidR="00082875">
        <w:rPr>
          <w:rFonts w:ascii="Times New Roman" w:hAnsi="Times New Roman" w:cs="Times New Roman" w:hint="eastAsia"/>
          <w:lang w:eastAsia="zh-CN"/>
        </w:rPr>
        <w:t>s</w:t>
      </w:r>
      <w:r w:rsidR="00082875">
        <w:rPr>
          <w:rFonts w:ascii="Times New Roman" w:hAnsi="Times New Roman" w:cs="Times New Roman"/>
          <w:lang w:eastAsia="zh-CN"/>
        </w:rPr>
        <w:t xml:space="preserve"> are as follows:</w:t>
      </w:r>
    </w:p>
    <w:tbl>
      <w:tblPr>
        <w:tblStyle w:val="TableGrid"/>
        <w:tblW w:w="0" w:type="auto"/>
        <w:tblLook w:val="04A0" w:firstRow="1" w:lastRow="0" w:firstColumn="1" w:lastColumn="0" w:noHBand="0" w:noVBand="1"/>
      </w:tblPr>
      <w:tblGrid>
        <w:gridCol w:w="4675"/>
        <w:gridCol w:w="4675"/>
      </w:tblGrid>
      <w:tr w:rsidR="00082875" w14:paraId="526F0FA9" w14:textId="77777777" w:rsidTr="00082875">
        <w:tc>
          <w:tcPr>
            <w:tcW w:w="4675" w:type="dxa"/>
          </w:tcPr>
          <w:p w14:paraId="339F145D" w14:textId="530DFEA2" w:rsidR="00082875" w:rsidRDefault="00082875" w:rsidP="00082875">
            <w:pPr>
              <w:ind w:firstLineChars="0" w:firstLine="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m</w:t>
            </w:r>
          </w:p>
        </w:tc>
        <w:tc>
          <w:tcPr>
            <w:tcW w:w="4675" w:type="dxa"/>
          </w:tcPr>
          <w:p w14:paraId="78DD0754" w14:textId="16DA95C7" w:rsidR="00082875" w:rsidRDefault="00082875" w:rsidP="00082875">
            <w:pPr>
              <w:ind w:firstLineChars="0" w:firstLine="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e</w:t>
            </w:r>
          </w:p>
        </w:tc>
      </w:tr>
      <w:tr w:rsidR="00082875" w14:paraId="710DF71B" w14:textId="77777777" w:rsidTr="00082875">
        <w:tc>
          <w:tcPr>
            <w:tcW w:w="4675" w:type="dxa"/>
          </w:tcPr>
          <w:p w14:paraId="09B8A0D6" w14:textId="7C1B584C" w:rsidR="00082875" w:rsidRDefault="00082875" w:rsidP="00082875">
            <w:pPr>
              <w:ind w:firstLineChars="0" w:firstLine="0"/>
              <w:rPr>
                <w:rFonts w:ascii="Times New Roman" w:hAnsi="Times New Roman" w:cs="Times New Roman"/>
                <w:lang w:eastAsia="zh-CN"/>
              </w:rPr>
            </w:pPr>
            <w:r>
              <w:rPr>
                <w:rFonts w:ascii="Times New Roman" w:hAnsi="Times New Roman" w:cs="Times New Roman" w:hint="eastAsia"/>
                <w:lang w:eastAsia="zh-CN"/>
              </w:rPr>
              <w:t>3</w:t>
            </w:r>
            <w:r>
              <w:rPr>
                <w:rFonts w:ascii="Times New Roman" w:hAnsi="Times New Roman" w:cs="Times New Roman"/>
                <w:lang w:eastAsia="zh-CN"/>
              </w:rPr>
              <w:t>6.40</w:t>
            </w:r>
          </w:p>
        </w:tc>
        <w:tc>
          <w:tcPr>
            <w:tcW w:w="4675" w:type="dxa"/>
          </w:tcPr>
          <w:p w14:paraId="0AFEEE70" w14:textId="2DF14FD4" w:rsidR="00082875" w:rsidRDefault="00082875" w:rsidP="00082875">
            <w:pPr>
              <w:ind w:firstLineChars="0" w:firstLine="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4.24</w:t>
            </w:r>
          </w:p>
        </w:tc>
      </w:tr>
    </w:tbl>
    <w:p w14:paraId="32E6F788" w14:textId="61B2F053" w:rsidR="00082875" w:rsidRDefault="00082875" w:rsidP="00082875">
      <w:pPr>
        <w:ind w:firstLineChars="0" w:firstLine="0"/>
        <w:rPr>
          <w:rFonts w:ascii="Times New Roman" w:hAnsi="Times New Roman" w:cs="Times New Roman"/>
          <w:lang w:eastAsia="zh-CN"/>
        </w:rPr>
      </w:pPr>
      <w:r>
        <w:rPr>
          <w:rFonts w:ascii="Times New Roman" w:hAnsi="Times New Roman" w:cs="Times New Roman"/>
          <w:lang w:eastAsia="zh-CN"/>
        </w:rPr>
        <w:t>Figure 2: The measured values of Rm and Re.</w:t>
      </w:r>
    </w:p>
    <w:p w14:paraId="176AB9FB" w14:textId="476A9B60" w:rsidR="00082875" w:rsidRDefault="00082875" w:rsidP="00082875">
      <w:pPr>
        <w:ind w:firstLine="480"/>
        <w:rPr>
          <w:rFonts w:ascii="Times New Roman" w:hAnsi="Times New Roman" w:cs="Times New Roman"/>
          <w:lang w:eastAsia="zh-CN"/>
        </w:rPr>
      </w:pPr>
      <w:r>
        <w:rPr>
          <w:rFonts w:ascii="Times New Roman" w:hAnsi="Times New Roman" w:cs="Times New Roman" w:hint="eastAsia"/>
          <w:lang w:eastAsia="zh-CN"/>
        </w:rPr>
        <w:lastRenderedPageBreak/>
        <w:t>W</w:t>
      </w:r>
      <w:r>
        <w:rPr>
          <w:rFonts w:ascii="Times New Roman" w:hAnsi="Times New Roman" w:cs="Times New Roman"/>
          <w:lang w:eastAsia="zh-CN"/>
        </w:rPr>
        <w:t xml:space="preserve">e can then substitute all values into the function above, and we can get the numeric </w:t>
      </w:r>
      <m:oMath>
        <m:r>
          <w:rPr>
            <w:rFonts w:ascii="Cambria Math" w:hAnsi="Cambria Math" w:cs="Times New Roman"/>
            <w:lang w:eastAsia="zh-CN"/>
          </w:rPr>
          <m:t>η</m:t>
        </m:r>
      </m:oMath>
      <w:r>
        <w:rPr>
          <w:rFonts w:ascii="Times New Roman" w:hAnsi="Times New Roman" w:cs="Times New Roman" w:hint="eastAsia"/>
          <w:lang w:eastAsia="zh-CN"/>
        </w:rPr>
        <w:t xml:space="preserve"> </w:t>
      </w:r>
      <w:r>
        <w:rPr>
          <w:rFonts w:ascii="Times New Roman" w:hAnsi="Times New Roman" w:cs="Times New Roman"/>
          <w:lang w:eastAsia="zh-CN"/>
        </w:rPr>
        <w:t>= 71.87%=0.7187</w:t>
      </w:r>
    </w:p>
    <w:p w14:paraId="09485AFC" w14:textId="5BEC3A27" w:rsidR="00082875" w:rsidRDefault="00082875" w:rsidP="00082875">
      <w:pPr>
        <w:ind w:firstLineChars="0" w:firstLine="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opic 3: </w:t>
      </w:r>
      <w:r w:rsidRPr="00082875">
        <w:rPr>
          <w:rFonts w:ascii="Times New Roman" w:hAnsi="Times New Roman" w:cs="Times New Roman"/>
          <w:lang w:eastAsia="zh-CN"/>
        </w:rPr>
        <w:t>The agreement (or disagreement) of actual measurements taken to</w:t>
      </w:r>
      <w:r>
        <w:rPr>
          <w:rFonts w:ascii="Times New Roman" w:hAnsi="Times New Roman" w:cs="Times New Roman" w:hint="eastAsia"/>
          <w:lang w:eastAsia="zh-CN"/>
        </w:rPr>
        <w:t xml:space="preserve"> </w:t>
      </w:r>
      <w:r w:rsidRPr="00082875">
        <w:rPr>
          <w:rFonts w:ascii="Times New Roman" w:hAnsi="Times New Roman" w:cs="Times New Roman"/>
          <w:lang w:eastAsia="zh-CN"/>
        </w:rPr>
        <w:t>confirm Kirchhoff’s laws.</w:t>
      </w:r>
    </w:p>
    <w:p w14:paraId="38942840" w14:textId="1CBD2BEE" w:rsidR="00082875" w:rsidRDefault="00082875" w:rsidP="00082875">
      <w:pPr>
        <w:ind w:firstLine="480"/>
        <w:rPr>
          <w:rFonts w:ascii="Times New Roman" w:hAnsi="Times New Roman" w:cs="Times New Roman"/>
          <w:lang w:eastAsia="zh-CN"/>
        </w:rPr>
      </w:pPr>
      <w:r>
        <w:rPr>
          <w:rFonts w:ascii="Times New Roman" w:hAnsi="Times New Roman" w:cs="Times New Roman"/>
          <w:lang w:eastAsia="zh-CN"/>
        </w:rPr>
        <w:t>The circuit we used to do this confirm KCL and KVL is:</w:t>
      </w:r>
    </w:p>
    <w:p w14:paraId="656EB5F3" w14:textId="634706D6" w:rsidR="00082875" w:rsidRDefault="00082875" w:rsidP="00082875">
      <w:pPr>
        <w:ind w:firstLine="480"/>
        <w:jc w:val="center"/>
        <w:rPr>
          <w:rFonts w:ascii="Times New Roman" w:hAnsi="Times New Roman" w:cs="Times New Roman"/>
          <w:lang w:eastAsia="zh-CN"/>
        </w:rPr>
      </w:pPr>
      <w:r>
        <w:rPr>
          <w:noProof/>
        </w:rPr>
        <w:drawing>
          <wp:inline distT="0" distB="0" distL="0" distR="0" wp14:anchorId="5FAEE215" wp14:editId="30F937E0">
            <wp:extent cx="3751545" cy="1902226"/>
            <wp:effectExtent l="0" t="0" r="1905" b="3175"/>
            <wp:docPr id="148164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45399" name=""/>
                    <pic:cNvPicPr/>
                  </pic:nvPicPr>
                  <pic:blipFill>
                    <a:blip r:embed="rId7"/>
                    <a:stretch>
                      <a:fillRect/>
                    </a:stretch>
                  </pic:blipFill>
                  <pic:spPr>
                    <a:xfrm>
                      <a:off x="0" y="0"/>
                      <a:ext cx="3766245" cy="1909680"/>
                    </a:xfrm>
                    <a:prstGeom prst="rect">
                      <a:avLst/>
                    </a:prstGeom>
                  </pic:spPr>
                </pic:pic>
              </a:graphicData>
            </a:graphic>
          </wp:inline>
        </w:drawing>
      </w:r>
    </w:p>
    <w:p w14:paraId="06F8BC77" w14:textId="1DAED0F4" w:rsidR="00287B6D" w:rsidRDefault="00082875"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 xml:space="preserve">igure 3: The KVL </w:t>
      </w:r>
      <w:r w:rsidR="00287B6D">
        <w:rPr>
          <w:rFonts w:ascii="Times New Roman" w:hAnsi="Times New Roman" w:cs="Times New Roman"/>
          <w:lang w:eastAsia="zh-CN"/>
        </w:rPr>
        <w:t xml:space="preserve">and KCL </w:t>
      </w:r>
      <w:r>
        <w:rPr>
          <w:rFonts w:ascii="Times New Roman" w:hAnsi="Times New Roman" w:cs="Times New Roman"/>
          <w:lang w:eastAsia="zh-CN"/>
        </w:rPr>
        <w:t>confirmation circuit.</w:t>
      </w:r>
    </w:p>
    <w:p w14:paraId="5E0AC497" w14:textId="44713F64" w:rsidR="00287B6D" w:rsidRDefault="00287B6D" w:rsidP="00287B6D">
      <w:pPr>
        <w:ind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he Resistor network we used consists of 5 100-ohm resistors, and the measured resistance is as follows.</w:t>
      </w:r>
    </w:p>
    <w:tbl>
      <w:tblPr>
        <w:tblStyle w:val="TableGrid"/>
        <w:tblW w:w="0" w:type="auto"/>
        <w:tblLook w:val="04A0" w:firstRow="1" w:lastRow="0" w:firstColumn="1" w:lastColumn="0" w:noHBand="0" w:noVBand="1"/>
      </w:tblPr>
      <w:tblGrid>
        <w:gridCol w:w="4675"/>
        <w:gridCol w:w="4675"/>
      </w:tblGrid>
      <w:tr w:rsidR="00287B6D" w14:paraId="04358B63" w14:textId="77777777" w:rsidTr="00287B6D">
        <w:tc>
          <w:tcPr>
            <w:tcW w:w="4675" w:type="dxa"/>
          </w:tcPr>
          <w:p w14:paraId="37C88174" w14:textId="6769AD09"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G</w:t>
            </w:r>
            <w:r>
              <w:rPr>
                <w:rFonts w:ascii="Times New Roman" w:hAnsi="Times New Roman" w:cs="Times New Roman"/>
                <w:lang w:eastAsia="zh-CN"/>
              </w:rPr>
              <w:t>roup 1[Network l](</w:t>
            </w:r>
            <w:r>
              <w:rPr>
                <w:rFonts w:ascii="Times New Roman" w:hAnsi="Times New Roman" w:cs="Times New Roman" w:hint="eastAsia"/>
                <w:lang w:eastAsia="zh-CN"/>
              </w:rPr>
              <w:t>Ω</w:t>
            </w:r>
            <w:r>
              <w:rPr>
                <w:rFonts w:ascii="Times New Roman" w:hAnsi="Times New Roman" w:cs="Times New Roman" w:hint="eastAsia"/>
                <w:lang w:eastAsia="zh-CN"/>
              </w:rPr>
              <w:t>)</w:t>
            </w:r>
          </w:p>
        </w:tc>
        <w:tc>
          <w:tcPr>
            <w:tcW w:w="4675" w:type="dxa"/>
          </w:tcPr>
          <w:p w14:paraId="221B165C" w14:textId="6AFC975A"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G</w:t>
            </w:r>
            <w:r>
              <w:rPr>
                <w:rFonts w:ascii="Times New Roman" w:hAnsi="Times New Roman" w:cs="Times New Roman"/>
                <w:lang w:eastAsia="zh-CN"/>
              </w:rPr>
              <w:t>roup 2[Network r](</w:t>
            </w:r>
            <w:r>
              <w:rPr>
                <w:rFonts w:ascii="Times New Roman" w:hAnsi="Times New Roman" w:cs="Times New Roman" w:hint="eastAsia"/>
                <w:lang w:eastAsia="zh-CN"/>
              </w:rPr>
              <w:t>Ω</w:t>
            </w:r>
            <w:r>
              <w:rPr>
                <w:rFonts w:ascii="Times New Roman" w:hAnsi="Times New Roman" w:cs="Times New Roman"/>
                <w:lang w:eastAsia="zh-CN"/>
              </w:rPr>
              <w:t>)</w:t>
            </w:r>
          </w:p>
        </w:tc>
      </w:tr>
      <w:tr w:rsidR="00287B6D" w14:paraId="1C633EB4" w14:textId="77777777" w:rsidTr="00287B6D">
        <w:tc>
          <w:tcPr>
            <w:tcW w:w="4675" w:type="dxa"/>
          </w:tcPr>
          <w:p w14:paraId="1530FEC7" w14:textId="2C2EDE5B"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0.06</w:t>
            </w:r>
          </w:p>
        </w:tc>
        <w:tc>
          <w:tcPr>
            <w:tcW w:w="4675" w:type="dxa"/>
          </w:tcPr>
          <w:p w14:paraId="13AAD969" w14:textId="1E746F16"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9.93</w:t>
            </w:r>
          </w:p>
        </w:tc>
      </w:tr>
    </w:tbl>
    <w:p w14:paraId="6ED77E7F" w14:textId="603642D9"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4: The Resistance of Resistor networks in Figure 3.</w:t>
      </w:r>
    </w:p>
    <w:p w14:paraId="0E70AA15" w14:textId="597C0C2F" w:rsidR="00287B6D" w:rsidRDefault="00287B6D" w:rsidP="00287B6D">
      <w:pPr>
        <w:ind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he voltage drops we measured are as follows.</w:t>
      </w:r>
    </w:p>
    <w:tbl>
      <w:tblPr>
        <w:tblStyle w:val="TableGrid"/>
        <w:tblW w:w="0" w:type="auto"/>
        <w:tblLook w:val="04A0" w:firstRow="1" w:lastRow="0" w:firstColumn="1" w:lastColumn="0" w:noHBand="0" w:noVBand="1"/>
      </w:tblPr>
      <w:tblGrid>
        <w:gridCol w:w="1870"/>
        <w:gridCol w:w="1870"/>
        <w:gridCol w:w="1870"/>
        <w:gridCol w:w="1870"/>
        <w:gridCol w:w="1870"/>
      </w:tblGrid>
      <w:tr w:rsidR="00287B6D" w14:paraId="2C1F596E" w14:textId="77777777" w:rsidTr="00287B6D">
        <w:tc>
          <w:tcPr>
            <w:tcW w:w="1870" w:type="dxa"/>
          </w:tcPr>
          <w:p w14:paraId="7FE70143" w14:textId="7B907207"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1(V)</w:t>
            </w:r>
          </w:p>
        </w:tc>
        <w:tc>
          <w:tcPr>
            <w:tcW w:w="1870" w:type="dxa"/>
          </w:tcPr>
          <w:p w14:paraId="5C2866F1" w14:textId="3A90ECF8"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2(V)</w:t>
            </w:r>
          </w:p>
        </w:tc>
        <w:tc>
          <w:tcPr>
            <w:tcW w:w="1870" w:type="dxa"/>
          </w:tcPr>
          <w:p w14:paraId="15021248" w14:textId="53A65B42"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3(V)</w:t>
            </w:r>
          </w:p>
        </w:tc>
        <w:tc>
          <w:tcPr>
            <w:tcW w:w="1870" w:type="dxa"/>
          </w:tcPr>
          <w:p w14:paraId="0B8408C2" w14:textId="22E9A09C"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4(V)</w:t>
            </w:r>
          </w:p>
        </w:tc>
        <w:tc>
          <w:tcPr>
            <w:tcW w:w="1870" w:type="dxa"/>
          </w:tcPr>
          <w:p w14:paraId="6350C195" w14:textId="72B8B0DC"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V</w:t>
            </w:r>
            <w:r>
              <w:rPr>
                <w:rFonts w:ascii="Times New Roman" w:hAnsi="Times New Roman" w:cs="Times New Roman"/>
                <w:lang w:eastAsia="zh-CN"/>
              </w:rPr>
              <w:t>5(V)</w:t>
            </w:r>
          </w:p>
        </w:tc>
      </w:tr>
      <w:tr w:rsidR="00287B6D" w14:paraId="338E222B" w14:textId="77777777" w:rsidTr="00287B6D">
        <w:tc>
          <w:tcPr>
            <w:tcW w:w="1870" w:type="dxa"/>
          </w:tcPr>
          <w:p w14:paraId="49B6A4CE" w14:textId="5B877BEA"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2.7</w:t>
            </w:r>
          </w:p>
        </w:tc>
        <w:tc>
          <w:tcPr>
            <w:tcW w:w="1870" w:type="dxa"/>
          </w:tcPr>
          <w:p w14:paraId="7EDD567D" w14:textId="10198B12"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4.5</w:t>
            </w:r>
          </w:p>
        </w:tc>
        <w:tc>
          <w:tcPr>
            <w:tcW w:w="1870" w:type="dxa"/>
          </w:tcPr>
          <w:p w14:paraId="0C4BE995" w14:textId="52EE3CE8"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7</w:t>
            </w:r>
            <w:r>
              <w:rPr>
                <w:rFonts w:ascii="Times New Roman" w:hAnsi="Times New Roman" w:cs="Times New Roman"/>
                <w:lang w:eastAsia="zh-CN"/>
              </w:rPr>
              <w:t>.5</w:t>
            </w:r>
          </w:p>
        </w:tc>
        <w:tc>
          <w:tcPr>
            <w:tcW w:w="1870" w:type="dxa"/>
          </w:tcPr>
          <w:p w14:paraId="574CA975" w14:textId="121360F0"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2.6</w:t>
            </w:r>
          </w:p>
        </w:tc>
        <w:tc>
          <w:tcPr>
            <w:tcW w:w="1870" w:type="dxa"/>
          </w:tcPr>
          <w:p w14:paraId="330DCD6A" w14:textId="3DACF670" w:rsidR="00287B6D" w:rsidRDefault="00287B6D"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4.5</w:t>
            </w:r>
          </w:p>
        </w:tc>
      </w:tr>
    </w:tbl>
    <w:p w14:paraId="494A6135" w14:textId="70389C44" w:rsidR="00494D8B" w:rsidRDefault="00494D8B" w:rsidP="00494D8B">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5</w:t>
      </w:r>
      <w:r>
        <w:rPr>
          <w:rFonts w:ascii="Times New Roman" w:hAnsi="Times New Roman" w:cs="Times New Roman" w:hint="eastAsia"/>
          <w:lang w:eastAsia="zh-CN"/>
        </w:rPr>
        <w:t>:</w:t>
      </w:r>
      <w:r>
        <w:rPr>
          <w:rFonts w:ascii="Times New Roman" w:hAnsi="Times New Roman" w:cs="Times New Roman"/>
          <w:lang w:eastAsia="zh-CN"/>
        </w:rPr>
        <w:t xml:space="preserve"> The values of voltage drops in Figure 3.</w:t>
      </w:r>
    </w:p>
    <w:p w14:paraId="34D2F105" w14:textId="48539365" w:rsidR="00287B6D" w:rsidRDefault="00287B6D" w:rsidP="00287B6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e can then write:</w:t>
      </w:r>
    </w:p>
    <w:p w14:paraId="3A1857BC" w14:textId="5CCC130C" w:rsidR="00287B6D" w:rsidRPr="00287B6D" w:rsidRDefault="00000000" w:rsidP="00287B6D">
      <w:pPr>
        <w:ind w:firstLine="480"/>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3</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4</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5</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3</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2</m:t>
              </m:r>
            </m:sub>
          </m:sSub>
          <m:r>
            <w:rPr>
              <w:rFonts w:ascii="Cambria Math" w:hAnsi="Cambria Math" w:cs="Times New Roman" w:hint="eastAsia"/>
              <w:lang w:eastAsia="zh-CN"/>
            </w:rPr>
            <m:t>≈</m:t>
          </m:r>
          <m:r>
            <w:rPr>
              <w:rFonts w:ascii="Cambria Math" w:hAnsi="Cambria Math" w:cs="Times New Roman"/>
              <w:lang w:eastAsia="zh-CN"/>
            </w:rPr>
            <m:t>0</m:t>
          </m:r>
        </m:oMath>
      </m:oMathPara>
    </w:p>
    <w:p w14:paraId="53602041" w14:textId="1E3620E6" w:rsidR="00287B6D" w:rsidRDefault="00494D8B" w:rsidP="00287B6D">
      <w:pPr>
        <w:ind w:firstLine="480"/>
        <w:rPr>
          <w:rFonts w:ascii="Times New Roman" w:hAnsi="Times New Roman" w:cs="Times New Roman"/>
          <w:lang w:eastAsia="zh-CN"/>
        </w:rPr>
      </w:pPr>
      <w:r>
        <w:rPr>
          <w:rFonts w:ascii="Times New Roman" w:hAnsi="Times New Roman" w:cs="Times New Roman" w:hint="eastAsia"/>
          <w:lang w:eastAsia="zh-CN"/>
        </w:rPr>
        <w:lastRenderedPageBreak/>
        <w:t>Con</w:t>
      </w:r>
      <w:r>
        <w:rPr>
          <w:rFonts w:ascii="Times New Roman" w:hAnsi="Times New Roman" w:cs="Times New Roman"/>
          <w:lang w:eastAsia="zh-CN"/>
        </w:rPr>
        <w:t>sidering that the errors are within tolerance, this</w:t>
      </w:r>
      <w:r w:rsidR="00287B6D">
        <w:rPr>
          <w:rFonts w:ascii="Times New Roman" w:hAnsi="Times New Roman" w:cs="Times New Roman"/>
          <w:lang w:eastAsia="zh-CN"/>
        </w:rPr>
        <w:t xml:space="preserve"> indicates that the KVL is correct.</w:t>
      </w:r>
    </w:p>
    <w:p w14:paraId="4B91387D" w14:textId="6F4DB557" w:rsidR="00287B6D" w:rsidRDefault="00287B6D" w:rsidP="00287B6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 xml:space="preserve">e then used the voltages we measured to calculate the currents, </w:t>
      </w:r>
      <w:r w:rsidR="00494D8B">
        <w:rPr>
          <w:rFonts w:ascii="Times New Roman" w:hAnsi="Times New Roman" w:cs="Times New Roman"/>
          <w:lang w:eastAsia="zh-CN"/>
        </w:rPr>
        <w:t>shown</w:t>
      </w:r>
      <w:r>
        <w:rPr>
          <w:rFonts w:ascii="Times New Roman" w:hAnsi="Times New Roman" w:cs="Times New Roman"/>
          <w:lang w:eastAsia="zh-CN"/>
        </w:rPr>
        <w:t xml:space="preserve"> as follows:</w:t>
      </w:r>
    </w:p>
    <w:tbl>
      <w:tblPr>
        <w:tblStyle w:val="TableGrid"/>
        <w:tblW w:w="0" w:type="auto"/>
        <w:tblLook w:val="04A0" w:firstRow="1" w:lastRow="0" w:firstColumn="1" w:lastColumn="0" w:noHBand="0" w:noVBand="1"/>
      </w:tblPr>
      <w:tblGrid>
        <w:gridCol w:w="3116"/>
        <w:gridCol w:w="3117"/>
        <w:gridCol w:w="3117"/>
      </w:tblGrid>
      <w:tr w:rsidR="00494D8B" w14:paraId="7030CB0F" w14:textId="77777777" w:rsidTr="00494D8B">
        <w:tc>
          <w:tcPr>
            <w:tcW w:w="3116" w:type="dxa"/>
          </w:tcPr>
          <w:p w14:paraId="1CC29AA3" w14:textId="218E7CD1"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I</w:t>
            </w:r>
            <w:r>
              <w:rPr>
                <w:rFonts w:ascii="Times New Roman" w:hAnsi="Times New Roman" w:cs="Times New Roman"/>
                <w:lang w:eastAsia="zh-CN"/>
              </w:rPr>
              <w:t>3(A)</w:t>
            </w:r>
          </w:p>
        </w:tc>
        <w:tc>
          <w:tcPr>
            <w:tcW w:w="3117" w:type="dxa"/>
          </w:tcPr>
          <w:p w14:paraId="70B31563" w14:textId="644DB187"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I</w:t>
            </w:r>
            <w:r>
              <w:rPr>
                <w:rFonts w:ascii="Times New Roman" w:hAnsi="Times New Roman" w:cs="Times New Roman"/>
                <w:lang w:eastAsia="zh-CN"/>
              </w:rPr>
              <w:t>1(A)</w:t>
            </w:r>
          </w:p>
        </w:tc>
        <w:tc>
          <w:tcPr>
            <w:tcW w:w="3117" w:type="dxa"/>
          </w:tcPr>
          <w:p w14:paraId="21485D52" w14:textId="6096B212"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I</w:t>
            </w:r>
            <w:r>
              <w:rPr>
                <w:rFonts w:ascii="Times New Roman" w:hAnsi="Times New Roman" w:cs="Times New Roman"/>
                <w:lang w:eastAsia="zh-CN"/>
              </w:rPr>
              <w:t>4(A)</w:t>
            </w:r>
          </w:p>
        </w:tc>
      </w:tr>
      <w:tr w:rsidR="00494D8B" w14:paraId="272E339D" w14:textId="77777777" w:rsidTr="00494D8B">
        <w:tc>
          <w:tcPr>
            <w:tcW w:w="3116" w:type="dxa"/>
          </w:tcPr>
          <w:p w14:paraId="1AEAE81A" w14:textId="1F89E7D6"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0</w:t>
            </w:r>
            <w:r>
              <w:rPr>
                <w:rFonts w:ascii="Times New Roman" w:hAnsi="Times New Roman" w:cs="Times New Roman"/>
                <w:lang w:eastAsia="zh-CN"/>
              </w:rPr>
              <w:t>.26</w:t>
            </w:r>
          </w:p>
        </w:tc>
        <w:tc>
          <w:tcPr>
            <w:tcW w:w="3117" w:type="dxa"/>
          </w:tcPr>
          <w:p w14:paraId="40D6E56B" w14:textId="56CA2B2C"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0</w:t>
            </w:r>
            <w:r>
              <w:rPr>
                <w:rFonts w:ascii="Times New Roman" w:hAnsi="Times New Roman" w:cs="Times New Roman"/>
                <w:lang w:eastAsia="zh-CN"/>
              </w:rPr>
              <w:t>.1305</w:t>
            </w:r>
          </w:p>
        </w:tc>
        <w:tc>
          <w:tcPr>
            <w:tcW w:w="3117" w:type="dxa"/>
          </w:tcPr>
          <w:p w14:paraId="0F2C07A6" w14:textId="7D9EC79E" w:rsidR="00494D8B" w:rsidRDefault="00494D8B" w:rsidP="00287B6D">
            <w:pPr>
              <w:ind w:firstLineChars="0" w:firstLine="0"/>
              <w:rPr>
                <w:rFonts w:ascii="Times New Roman" w:hAnsi="Times New Roman" w:cs="Times New Roman"/>
                <w:lang w:eastAsia="zh-CN"/>
              </w:rPr>
            </w:pPr>
            <w:r>
              <w:rPr>
                <w:rFonts w:ascii="Times New Roman" w:hAnsi="Times New Roman" w:cs="Times New Roman" w:hint="eastAsia"/>
                <w:lang w:eastAsia="zh-CN"/>
              </w:rPr>
              <w:t>0</w:t>
            </w:r>
            <w:r>
              <w:rPr>
                <w:rFonts w:ascii="Times New Roman" w:hAnsi="Times New Roman" w:cs="Times New Roman"/>
                <w:lang w:eastAsia="zh-CN"/>
              </w:rPr>
              <w:t>.1346</w:t>
            </w:r>
          </w:p>
        </w:tc>
      </w:tr>
    </w:tbl>
    <w:p w14:paraId="02B48327" w14:textId="5579F15D" w:rsidR="00494D8B" w:rsidRDefault="00494D8B" w:rsidP="00494D8B">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6: The values of currents in Figure 3.</w:t>
      </w:r>
    </w:p>
    <w:p w14:paraId="157DA3A2" w14:textId="12A5EE52" w:rsidR="00287B6D" w:rsidRDefault="00494D8B" w:rsidP="00287B6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e can then write:</w:t>
      </w:r>
    </w:p>
    <w:p w14:paraId="1169093E" w14:textId="74D15B4B" w:rsidR="00494D8B" w:rsidRPr="00494D8B" w:rsidRDefault="00000000" w:rsidP="00287B6D">
      <w:pPr>
        <w:ind w:firstLine="480"/>
        <w:rPr>
          <w:rFonts w:ascii="Times New Roman" w:hAnsi="Times New Roman" w:cs="Times New Roman"/>
          <w:lang w:eastAsia="zh-CN"/>
        </w:rPr>
      </w:pPr>
      <m:oMathPara>
        <m:oMath>
          <m:sSub>
            <m:sSubPr>
              <m:ctrlPr>
                <w:rPr>
                  <w:rFonts w:ascii="Cambria Math" w:hAnsi="Cambria Math" w:cs="Times New Roman"/>
                  <w:i/>
                  <w:lang w:eastAsia="zh-CN"/>
                </w:rPr>
              </m:ctrlPr>
            </m:sSubPr>
            <m:e>
              <m:r>
                <w:rPr>
                  <w:rFonts w:ascii="Cambria Math" w:hAnsi="Cambria Math" w:cs="Times New Roman"/>
                  <w:lang w:eastAsia="zh-CN"/>
                </w:rPr>
                <m:t>I</m:t>
              </m:r>
            </m:e>
            <m:sub>
              <m:r>
                <w:rPr>
                  <w:rFonts w:ascii="Cambria Math" w:hAnsi="Cambria Math" w:cs="Times New Roman"/>
                  <w:lang w:eastAsia="zh-CN"/>
                </w:rPr>
                <m:t>3</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I</m:t>
              </m:r>
            </m:e>
            <m:sub>
              <m:r>
                <w:rPr>
                  <w:rFonts w:ascii="Cambria Math" w:hAnsi="Cambria Math" w:cs="Times New Roman"/>
                  <w:lang w:eastAsia="zh-CN"/>
                </w:rPr>
                <m:t>1</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I</m:t>
              </m:r>
            </m:e>
            <m:sub>
              <m:r>
                <w:rPr>
                  <w:rFonts w:ascii="Cambria Math" w:hAnsi="Cambria Math" w:cs="Times New Roman"/>
                  <w:lang w:eastAsia="zh-CN"/>
                </w:rPr>
                <m:t>4</m:t>
              </m:r>
            </m:sub>
          </m:sSub>
          <m:r>
            <w:rPr>
              <w:rFonts w:ascii="Cambria Math" w:hAnsi="Cambria Math" w:cs="Times New Roman" w:hint="eastAsia"/>
              <w:lang w:eastAsia="zh-CN"/>
            </w:rPr>
            <m:t>≈</m:t>
          </m:r>
          <m:r>
            <w:rPr>
              <w:rFonts w:ascii="Cambria Math" w:hAnsi="Cambria Math" w:cs="Times New Roman"/>
              <w:lang w:eastAsia="zh-CN"/>
            </w:rPr>
            <m:t>0</m:t>
          </m:r>
        </m:oMath>
      </m:oMathPara>
    </w:p>
    <w:p w14:paraId="49909A93" w14:textId="2BB9FAAD" w:rsidR="00494D8B" w:rsidRDefault="00494D8B" w:rsidP="00287B6D">
      <w:pPr>
        <w:ind w:firstLine="480"/>
        <w:rPr>
          <w:rFonts w:ascii="Times New Roman" w:hAnsi="Times New Roman" w:cs="Times New Roman"/>
          <w:lang w:eastAsia="zh-CN"/>
        </w:rPr>
      </w:pPr>
      <w:r>
        <w:rPr>
          <w:rFonts w:ascii="Times New Roman" w:hAnsi="Times New Roman" w:cs="Times New Roman"/>
          <w:lang w:eastAsia="zh-CN"/>
        </w:rPr>
        <w:t>Considering that the errors are within tolerance, this indicates that the KCL is correct.</w:t>
      </w:r>
    </w:p>
    <w:p w14:paraId="53ACB60E" w14:textId="4F1DEF00" w:rsidR="00494D8B" w:rsidRDefault="00494D8B" w:rsidP="00494D8B">
      <w:pPr>
        <w:ind w:firstLineChars="0" w:firstLine="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opic 4: Usage of Equipment. </w:t>
      </w:r>
    </w:p>
    <w:p w14:paraId="2BEA3CC0" w14:textId="51D191EA" w:rsidR="00494D8B" w:rsidRDefault="00494D8B" w:rsidP="00287B6D">
      <w:pPr>
        <w:ind w:firstLine="480"/>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 typical Rigol multimeter in the laboratory has a input panel that looks like this:</w:t>
      </w:r>
    </w:p>
    <w:p w14:paraId="3E11442F" w14:textId="09DFF3EC" w:rsidR="00494D8B" w:rsidRDefault="00A1618D" w:rsidP="00494D8B">
      <w:pPr>
        <w:ind w:firstLine="480"/>
        <w:jc w:val="center"/>
        <w:rPr>
          <w:rFonts w:ascii="Times New Roman" w:hAnsi="Times New Roman" w:cs="Times New Roman"/>
          <w:lang w:eastAsia="zh-CN"/>
        </w:rPr>
      </w:pPr>
      <w:r>
        <w:rPr>
          <w:noProof/>
        </w:rPr>
        <mc:AlternateContent>
          <mc:Choice Requires="wpi">
            <w:drawing>
              <wp:anchor distT="0" distB="0" distL="114300" distR="114300" simplePos="0" relativeHeight="251678720" behindDoc="0" locked="0" layoutInCell="1" allowOverlap="1" wp14:anchorId="0250EC27" wp14:editId="3F625702">
                <wp:simplePos x="0" y="0"/>
                <wp:positionH relativeFrom="column">
                  <wp:posOffset>3529965</wp:posOffset>
                </wp:positionH>
                <wp:positionV relativeFrom="paragraph">
                  <wp:posOffset>749935</wp:posOffset>
                </wp:positionV>
                <wp:extent cx="1153680" cy="934105"/>
                <wp:effectExtent l="38100" t="38100" r="46990" b="37465"/>
                <wp:wrapNone/>
                <wp:docPr id="970325895"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1153680" cy="934105"/>
                      </w14:xfrm>
                    </w14:contentPart>
                  </a:graphicData>
                </a:graphic>
              </wp:anchor>
            </w:drawing>
          </mc:Choice>
          <mc:Fallback>
            <w:pict>
              <v:shapetype w14:anchorId="55EB83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left:0;text-align:left;margin-left:277.45pt;margin-top:58.55pt;width:91.85pt;height: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">
                <v:imagedata r:id="rId9" o:title=""/>
              </v:shape>
            </w:pict>
          </mc:Fallback>
        </mc:AlternateContent>
      </w:r>
      <w:r>
        <w:rPr>
          <w:noProof/>
        </w:rPr>
        <mc:AlternateContent>
          <mc:Choice Requires="wpi">
            <w:drawing>
              <wp:anchor distT="0" distB="0" distL="114300" distR="114300" simplePos="0" relativeHeight="251679744" behindDoc="0" locked="0" layoutInCell="1" allowOverlap="1" wp14:anchorId="1F61A984" wp14:editId="3AB0C829">
                <wp:simplePos x="0" y="0"/>
                <wp:positionH relativeFrom="column">
                  <wp:posOffset>4225290</wp:posOffset>
                </wp:positionH>
                <wp:positionV relativeFrom="paragraph">
                  <wp:posOffset>179705</wp:posOffset>
                </wp:positionV>
                <wp:extent cx="208280" cy="290830"/>
                <wp:effectExtent l="38100" t="38100" r="1270" b="52070"/>
                <wp:wrapNone/>
                <wp:docPr id="1117820103"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208280" cy="290830"/>
                      </w14:xfrm>
                    </w14:contentPart>
                  </a:graphicData>
                </a:graphic>
              </wp:anchor>
            </w:drawing>
          </mc:Choice>
          <mc:Fallback>
            <w:pict>
              <v:shape w14:anchorId="3EEF413E" id="Ink 21" o:spid="_x0000_s1026" type="#_x0000_t75" style="position:absolute;left:0;text-align:left;margin-left:332.2pt;margin-top:13.65pt;width:17.35pt;height:2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">
                <v:imagedata r:id="rId11" o:title=""/>
              </v:shape>
            </w:pict>
          </mc:Fallback>
        </mc:AlternateContent>
      </w:r>
      <w:r>
        <w:rPr>
          <w:noProof/>
        </w:rPr>
        <mc:AlternateContent>
          <mc:Choice Requires="wpi">
            <w:drawing>
              <wp:anchor distT="0" distB="0" distL="114300" distR="114300" simplePos="0" relativeHeight="251668480" behindDoc="0" locked="0" layoutInCell="1" allowOverlap="1" wp14:anchorId="19A47D08" wp14:editId="2F5A550A">
                <wp:simplePos x="0" y="0"/>
                <wp:positionH relativeFrom="column">
                  <wp:posOffset>1464945</wp:posOffset>
                </wp:positionH>
                <wp:positionV relativeFrom="paragraph">
                  <wp:posOffset>738505</wp:posOffset>
                </wp:positionV>
                <wp:extent cx="1143000" cy="403860"/>
                <wp:effectExtent l="38100" t="38100" r="38100" b="53340"/>
                <wp:wrapNone/>
                <wp:docPr id="741265078"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143000" cy="403860"/>
                      </w14:xfrm>
                    </w14:contentPart>
                  </a:graphicData>
                </a:graphic>
              </wp:anchor>
            </w:drawing>
          </mc:Choice>
          <mc:Fallback>
            <w:pict>
              <v:shape w14:anchorId="6FAFD3C9" id="Ink 10" o:spid="_x0000_s1026" type="#_x0000_t75" style="position:absolute;left:0;text-align:left;margin-left:114.85pt;margin-top:57.65pt;width:90.95pt;height:3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&#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139773C4" wp14:editId="377D33CE">
                <wp:simplePos x="0" y="0"/>
                <wp:positionH relativeFrom="column">
                  <wp:posOffset>1519555</wp:posOffset>
                </wp:positionH>
                <wp:positionV relativeFrom="paragraph">
                  <wp:posOffset>160655</wp:posOffset>
                </wp:positionV>
                <wp:extent cx="1174750" cy="427355"/>
                <wp:effectExtent l="38100" t="38100" r="44450" b="48895"/>
                <wp:wrapNone/>
                <wp:docPr id="1872977274"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174750" cy="427355"/>
                      </w14:xfrm>
                    </w14:contentPart>
                  </a:graphicData>
                </a:graphic>
              </wp:anchor>
            </w:drawing>
          </mc:Choice>
          <mc:Fallback>
            <w:pict>
              <v:shape w14:anchorId="1D306EFA" id="Ink 11" o:spid="_x0000_s1026" type="#_x0000_t75" style="position:absolute;left:0;text-align:left;margin-left:119.15pt;margin-top:12.15pt;width:93.45pt;height:3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64CDD199" wp14:editId="6CA737A9">
                <wp:simplePos x="0" y="0"/>
                <wp:positionH relativeFrom="column">
                  <wp:posOffset>3570108</wp:posOffset>
                </wp:positionH>
                <wp:positionV relativeFrom="paragraph">
                  <wp:posOffset>304661</wp:posOffset>
                </wp:positionV>
                <wp:extent cx="614520" cy="196920"/>
                <wp:effectExtent l="38100" t="38100" r="52705" b="50800"/>
                <wp:wrapNone/>
                <wp:docPr id="2003169106"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614520" cy="196920"/>
                      </w14:xfrm>
                    </w14:contentPart>
                  </a:graphicData>
                </a:graphic>
              </wp:anchor>
            </w:drawing>
          </mc:Choice>
          <mc:Fallback>
            <w:pict>
              <v:shape w14:anchorId="4A1B9213" id="Ink 1" o:spid="_x0000_s1026" type="#_x0000_t75" style="position:absolute;left:0;text-align:left;margin-left:280.6pt;margin-top:23.5pt;width:49.4pt;height:16.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">
                <v:imagedata r:id="rId17" o:title=""/>
              </v:shape>
            </w:pict>
          </mc:Fallback>
        </mc:AlternateContent>
      </w:r>
      <w:r w:rsidR="00494D8B">
        <w:rPr>
          <w:noProof/>
        </w:rPr>
        <w:drawing>
          <wp:inline distT="0" distB="0" distL="0" distR="0" wp14:anchorId="07114346" wp14:editId="6408E198">
            <wp:extent cx="1357745" cy="2001107"/>
            <wp:effectExtent l="0" t="0" r="0" b="0"/>
            <wp:docPr id="65919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98526" name=""/>
                    <pic:cNvPicPr/>
                  </pic:nvPicPr>
                  <pic:blipFill>
                    <a:blip r:embed="rId18"/>
                    <a:stretch>
                      <a:fillRect/>
                    </a:stretch>
                  </pic:blipFill>
                  <pic:spPr>
                    <a:xfrm>
                      <a:off x="0" y="0"/>
                      <a:ext cx="1362877" cy="2008671"/>
                    </a:xfrm>
                    <a:prstGeom prst="rect">
                      <a:avLst/>
                    </a:prstGeom>
                  </pic:spPr>
                </pic:pic>
              </a:graphicData>
            </a:graphic>
          </wp:inline>
        </w:drawing>
      </w:r>
    </w:p>
    <w:p w14:paraId="225A630F" w14:textId="62841A00" w:rsidR="00494D8B" w:rsidRDefault="00494D8B" w:rsidP="00A1618D">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7</w:t>
      </w:r>
      <w:r w:rsidR="00A1618D">
        <w:rPr>
          <w:rFonts w:ascii="Times New Roman" w:hAnsi="Times New Roman" w:cs="Times New Roman"/>
          <w:lang w:eastAsia="zh-CN"/>
        </w:rPr>
        <w:t>: The input panel of a Rigol Multimeter</w:t>
      </w:r>
      <w:r w:rsidR="00A1618D">
        <w:rPr>
          <w:rFonts w:ascii="Times New Roman" w:hAnsi="Times New Roman" w:cs="Times New Roman" w:hint="eastAsia"/>
          <w:lang w:eastAsia="zh-CN"/>
        </w:rPr>
        <w:t>,</w:t>
      </w:r>
      <w:r w:rsidR="00A1618D">
        <w:rPr>
          <w:rFonts w:ascii="Times New Roman" w:hAnsi="Times New Roman" w:cs="Times New Roman"/>
          <w:lang w:eastAsia="zh-CN"/>
        </w:rPr>
        <w:t xml:space="preserve"> label mine.</w:t>
      </w:r>
    </w:p>
    <w:p w14:paraId="088D615A" w14:textId="4A9D538C" w:rsidR="00A1618D" w:rsidRDefault="00A1618D" w:rsidP="00A1618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 xml:space="preserve">hen we are to use the ohmmeter function, we </w:t>
      </w:r>
      <w:r>
        <w:rPr>
          <w:rFonts w:ascii="Times New Roman" w:hAnsi="Times New Roman" w:cs="Times New Roman" w:hint="eastAsia"/>
          <w:lang w:eastAsia="zh-CN"/>
        </w:rPr>
        <w:t>use</w:t>
      </w:r>
      <w:r>
        <w:rPr>
          <w:rFonts w:ascii="Times New Roman" w:hAnsi="Times New Roman" w:cs="Times New Roman"/>
          <w:lang w:eastAsia="zh-CN"/>
        </w:rPr>
        <w:t xml:space="preserve"> port</w:t>
      </w:r>
      <w:r w:rsidR="00A20169">
        <w:rPr>
          <w:rFonts w:ascii="Times New Roman" w:hAnsi="Times New Roman" w:cs="Times New Roman"/>
          <w:lang w:eastAsia="zh-CN"/>
        </w:rPr>
        <w:t>s</w:t>
      </w:r>
      <w:r>
        <w:rPr>
          <w:rFonts w:ascii="Times New Roman" w:hAnsi="Times New Roman" w:cs="Times New Roman"/>
          <w:lang w:eastAsia="zh-CN"/>
        </w:rPr>
        <w:t xml:space="preserve"> </w:t>
      </w:r>
      <w:r>
        <w:rPr>
          <w:rFonts w:ascii="Times New Roman" w:hAnsi="Times New Roman" w:cs="Times New Roman" w:hint="eastAsia"/>
          <w:lang w:eastAsia="zh-CN"/>
        </w:rPr>
        <w:t>③</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w:t>
      </w:r>
      <w:r>
        <w:rPr>
          <w:rFonts w:ascii="Times New Roman" w:hAnsi="Times New Roman" w:cs="Times New Roman" w:hint="eastAsia"/>
          <w:lang w:eastAsia="zh-CN"/>
        </w:rPr>
        <w:t>④</w:t>
      </w:r>
      <w:r w:rsidR="00A20169">
        <w:rPr>
          <w:rFonts w:ascii="Times New Roman" w:hAnsi="Times New Roman" w:cs="Times New Roman" w:hint="eastAsia"/>
          <w:lang w:eastAsia="zh-CN"/>
        </w:rPr>
        <w:t xml:space="preserve"> </w:t>
      </w:r>
      <w:r w:rsidR="00A20169">
        <w:rPr>
          <w:rFonts w:ascii="Times New Roman" w:hAnsi="Times New Roman" w:cs="Times New Roman"/>
          <w:lang w:eastAsia="zh-CN"/>
        </w:rPr>
        <w:t xml:space="preserve">and press the </w:t>
      </w:r>
      <w:r w:rsidR="00A20169">
        <w:rPr>
          <w:rFonts w:ascii="Times New Roman" w:hAnsi="Times New Roman" w:cs="Times New Roman" w:hint="eastAsia"/>
          <w:lang w:eastAsia="zh-CN"/>
        </w:rPr>
        <w:t>Ω</w:t>
      </w:r>
      <w:r w:rsidR="00A20169">
        <w:rPr>
          <w:rFonts w:ascii="Times New Roman" w:hAnsi="Times New Roman" w:cs="Times New Roman" w:hint="eastAsia"/>
          <w:lang w:eastAsia="zh-CN"/>
        </w:rPr>
        <w:t xml:space="preserve"> </w:t>
      </w:r>
      <w:r w:rsidR="00A20169">
        <w:rPr>
          <w:rFonts w:ascii="Times New Roman" w:hAnsi="Times New Roman" w:cs="Times New Roman"/>
          <w:lang w:eastAsia="zh-CN"/>
        </w:rPr>
        <w:t>button</w:t>
      </w:r>
      <w:r>
        <w:rPr>
          <w:rFonts w:ascii="Times New Roman" w:hAnsi="Times New Roman" w:cs="Times New Roman" w:hint="eastAsia"/>
          <w:lang w:eastAsia="zh-CN"/>
        </w:rPr>
        <w:t>.</w:t>
      </w:r>
      <w:r>
        <w:rPr>
          <w:rFonts w:ascii="Times New Roman" w:hAnsi="Times New Roman" w:cs="Times New Roman"/>
          <w:lang w:eastAsia="zh-CN"/>
        </w:rPr>
        <w:t xml:space="preserve"> We must make sure that the resistor to be measured are in SERIES with the ohmmeter and has no external voltage or current source.</w:t>
      </w:r>
    </w:p>
    <w:p w14:paraId="1EF0E6EB" w14:textId="46807F38" w:rsidR="00A1618D" w:rsidRDefault="00A1618D" w:rsidP="00A1618D">
      <w:pPr>
        <w:ind w:firstLine="480"/>
        <w:rPr>
          <w:rFonts w:ascii="Times New Roman" w:hAnsi="Times New Roman" w:cs="Times New Roman"/>
          <w:lang w:eastAsia="zh-CN"/>
        </w:rPr>
      </w:pPr>
      <w:r>
        <w:rPr>
          <w:rFonts w:ascii="Times New Roman" w:hAnsi="Times New Roman" w:cs="Times New Roman"/>
          <w:lang w:eastAsia="zh-CN"/>
        </w:rPr>
        <w:t>When we are to use the voltmeter function, we use port</w:t>
      </w:r>
      <w:r w:rsidR="00A20169">
        <w:rPr>
          <w:rFonts w:ascii="Times New Roman" w:hAnsi="Times New Roman" w:cs="Times New Roman"/>
          <w:lang w:eastAsia="zh-CN"/>
        </w:rPr>
        <w:t>s</w:t>
      </w:r>
      <w:r>
        <w:rPr>
          <w:rFonts w:ascii="Times New Roman" w:hAnsi="Times New Roman" w:cs="Times New Roman"/>
          <w:lang w:eastAsia="zh-CN"/>
        </w:rPr>
        <w:t xml:space="preserve"> </w:t>
      </w:r>
      <w:r>
        <w:rPr>
          <w:rFonts w:ascii="Times New Roman" w:hAnsi="Times New Roman" w:cs="Times New Roman" w:hint="eastAsia"/>
          <w:lang w:eastAsia="zh-CN"/>
        </w:rPr>
        <w:t>③</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w:t>
      </w:r>
      <w:r>
        <w:rPr>
          <w:rFonts w:ascii="Times New Roman" w:hAnsi="Times New Roman" w:cs="Times New Roman" w:hint="eastAsia"/>
          <w:lang w:eastAsia="zh-CN"/>
        </w:rPr>
        <w:t>④</w:t>
      </w:r>
      <w:r>
        <w:rPr>
          <w:rFonts w:ascii="Times New Roman" w:hAnsi="Times New Roman" w:cs="Times New Roman" w:hint="eastAsia"/>
          <w:lang w:eastAsia="zh-CN"/>
        </w:rPr>
        <w:t>,</w:t>
      </w:r>
      <w:r>
        <w:rPr>
          <w:rFonts w:ascii="Times New Roman" w:hAnsi="Times New Roman" w:cs="Times New Roman"/>
          <w:lang w:eastAsia="zh-CN"/>
        </w:rPr>
        <w:t xml:space="preserve"> and press the </w:t>
      </w:r>
      <w:r w:rsidR="00A20169">
        <w:rPr>
          <w:rFonts w:ascii="Times New Roman" w:hAnsi="Times New Roman" w:cs="Times New Roman"/>
          <w:lang w:eastAsia="zh-CN"/>
        </w:rPr>
        <w:t>DCV button</w:t>
      </w:r>
      <w:r>
        <w:rPr>
          <w:rFonts w:ascii="Times New Roman" w:hAnsi="Times New Roman" w:cs="Times New Roman" w:hint="eastAsia"/>
          <w:lang w:eastAsia="zh-CN"/>
        </w:rPr>
        <w:t>.</w:t>
      </w:r>
      <w:r>
        <w:rPr>
          <w:rFonts w:ascii="Times New Roman" w:hAnsi="Times New Roman" w:cs="Times New Roman"/>
          <w:lang w:eastAsia="zh-CN"/>
        </w:rPr>
        <w:t xml:space="preserve"> We must make sure that the components to be measured are in PARALLEL with the voltmeter and has an external voltage or current source. To get a positive value, the current from </w:t>
      </w:r>
      <w:r>
        <w:rPr>
          <w:rFonts w:ascii="Times New Roman" w:hAnsi="Times New Roman" w:cs="Times New Roman"/>
          <w:lang w:eastAsia="zh-CN"/>
        </w:rPr>
        <w:lastRenderedPageBreak/>
        <w:t>the circuit must go from the red port to the black port, but that’s not necessary since there are cases that we should measure a negative value, confirming KVL for example.</w:t>
      </w:r>
    </w:p>
    <w:p w14:paraId="035D3044" w14:textId="74FA96E1" w:rsidR="00A1618D" w:rsidRDefault="00A1618D" w:rsidP="00A1618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hen we are to use the ammeter function, we use port</w:t>
      </w:r>
      <w:r w:rsidR="00A20169">
        <w:rPr>
          <w:rFonts w:ascii="Times New Roman" w:hAnsi="Times New Roman" w:cs="Times New Roman"/>
          <w:lang w:eastAsia="zh-CN"/>
        </w:rPr>
        <w:t>s</w:t>
      </w:r>
      <w:r>
        <w:rPr>
          <w:rFonts w:ascii="Times New Roman" w:hAnsi="Times New Roman" w:cs="Times New Roman"/>
          <w:lang w:eastAsia="zh-CN"/>
        </w:rPr>
        <w:t xml:space="preserve"> </w:t>
      </w:r>
      <w:r w:rsidR="00A20169">
        <w:rPr>
          <w:rFonts w:ascii="Times New Roman" w:hAnsi="Times New Roman" w:cs="Times New Roman" w:hint="eastAsia"/>
          <w:lang w:eastAsia="zh-CN"/>
        </w:rPr>
        <w:t>②</w:t>
      </w:r>
      <w:r w:rsidR="00A20169">
        <w:rPr>
          <w:rFonts w:ascii="Times New Roman" w:hAnsi="Times New Roman" w:cs="Times New Roman"/>
          <w:lang w:eastAsia="zh-CN"/>
        </w:rPr>
        <w:t xml:space="preserve"> </w:t>
      </w:r>
      <w:r w:rsidR="00A20169">
        <w:rPr>
          <w:rFonts w:ascii="Times New Roman" w:hAnsi="Times New Roman" w:cs="Times New Roman" w:hint="eastAsia"/>
          <w:lang w:eastAsia="zh-CN"/>
        </w:rPr>
        <w:t>and</w:t>
      </w:r>
      <w:r w:rsidR="00A20169">
        <w:rPr>
          <w:rFonts w:ascii="Times New Roman" w:hAnsi="Times New Roman" w:cs="Times New Roman"/>
          <w:lang w:eastAsia="zh-CN"/>
        </w:rPr>
        <w:t xml:space="preserve"> </w:t>
      </w:r>
      <w:r w:rsidR="00A20169">
        <w:rPr>
          <w:rFonts w:ascii="Times New Roman" w:hAnsi="Times New Roman" w:cs="Times New Roman" w:hint="eastAsia"/>
          <w:lang w:eastAsia="zh-CN"/>
        </w:rPr>
        <w:t>④</w:t>
      </w:r>
      <w:r w:rsidR="00A20169">
        <w:rPr>
          <w:rFonts w:ascii="Times New Roman" w:hAnsi="Times New Roman" w:cs="Times New Roman"/>
          <w:lang w:eastAsia="zh-CN"/>
        </w:rPr>
        <w:t xml:space="preserve"> (small currents) and press the DCI button. We must make sure that the ammeter are in SERIES with the components in the circuit whose current is to be measured</w:t>
      </w:r>
      <w:r w:rsidR="00E4443F">
        <w:rPr>
          <w:rFonts w:ascii="Times New Roman" w:hAnsi="Times New Roman" w:cs="Times New Roman"/>
          <w:lang w:eastAsia="zh-CN"/>
        </w:rPr>
        <w:t xml:space="preserve"> and make sure that there is a external voltage or current source. </w:t>
      </w:r>
    </w:p>
    <w:p w14:paraId="01752523" w14:textId="3F71BD87" w:rsidR="00E4443F" w:rsidRDefault="00E4443F" w:rsidP="00A1618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 xml:space="preserve">hen we are to use the Rigol power supply in the laboratory, we connect the two outputs of the power supply, and connect it into the circuit that needs power. We need to set a voltage and a maximum current value for the power supply to work. Select the channel you connected to your circuit. Press the button that has numbers beside them to set a value and press the key with a V sign beside it to set it as the maximum voltage. Do the same but press the key with an A sign beside it to set it as the maximum amperage. The power supply is by default and used as a voltage </w:t>
      </w:r>
      <w:r w:rsidR="00602D50">
        <w:rPr>
          <w:rFonts w:ascii="Times New Roman" w:hAnsi="Times New Roman" w:cs="Times New Roman"/>
          <w:lang w:eastAsia="zh-CN"/>
        </w:rPr>
        <w:t>source but</w:t>
      </w:r>
      <w:r>
        <w:rPr>
          <w:rFonts w:ascii="Times New Roman" w:hAnsi="Times New Roman" w:cs="Times New Roman"/>
          <w:lang w:eastAsia="zh-CN"/>
        </w:rPr>
        <w:t xml:space="preserve"> beware that it will not give the full voltage if the current in the circuit is larger than the maximum amperage.</w:t>
      </w:r>
    </w:p>
    <w:p w14:paraId="25F1FC7A" w14:textId="5B6239B7" w:rsidR="00E4443F" w:rsidRDefault="00E4443F" w:rsidP="00A1618D">
      <w:pPr>
        <w:ind w:firstLine="480"/>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hen we are to use the battery, we must beware that it has no amperage limit</w:t>
      </w:r>
      <w:r>
        <w:rPr>
          <w:rFonts w:ascii="Times New Roman" w:hAnsi="Times New Roman" w:cs="Times New Roman" w:hint="eastAsia"/>
          <w:lang w:eastAsia="zh-CN"/>
        </w:rPr>
        <w:t>,</w:t>
      </w:r>
      <w:r>
        <w:rPr>
          <w:rFonts w:ascii="Times New Roman" w:hAnsi="Times New Roman" w:cs="Times New Roman"/>
          <w:lang w:eastAsia="zh-CN"/>
        </w:rPr>
        <w:t xml:space="preserve"> and it is set to provide a constant 3.8 Volts of voltage</w:t>
      </w:r>
      <w:r w:rsidR="00602D50">
        <w:rPr>
          <w:rFonts w:ascii="Times New Roman" w:hAnsi="Times New Roman" w:cs="Times New Roman"/>
          <w:lang w:eastAsia="zh-CN"/>
        </w:rPr>
        <w:t>.</w:t>
      </w:r>
      <w:r>
        <w:rPr>
          <w:rFonts w:ascii="Times New Roman" w:hAnsi="Times New Roman" w:cs="Times New Roman"/>
          <w:lang w:eastAsia="zh-CN"/>
        </w:rPr>
        <w:t xml:space="preserve"> </w:t>
      </w:r>
      <w:r w:rsidR="00602D50">
        <w:rPr>
          <w:rFonts w:ascii="Times New Roman" w:hAnsi="Times New Roman" w:cs="Times New Roman"/>
          <w:lang w:eastAsia="zh-CN"/>
        </w:rPr>
        <w:t>W</w:t>
      </w:r>
      <w:r>
        <w:rPr>
          <w:rFonts w:ascii="Times New Roman" w:hAnsi="Times New Roman" w:cs="Times New Roman"/>
          <w:lang w:eastAsia="zh-CN"/>
        </w:rPr>
        <w:t>hen it’s short connected, it may melt itself</w:t>
      </w:r>
      <w:r w:rsidR="00602D50">
        <w:rPr>
          <w:rFonts w:ascii="Times New Roman" w:hAnsi="Times New Roman" w:cs="Times New Roman"/>
          <w:lang w:eastAsia="zh-CN"/>
        </w:rPr>
        <w:t xml:space="preserve">, causing great trouble. </w:t>
      </w:r>
    </w:p>
    <w:p w14:paraId="3DF98B80" w14:textId="2368C19E" w:rsidR="00602D50" w:rsidRDefault="00602D50" w:rsidP="00A1618D">
      <w:pPr>
        <w:ind w:firstLine="480"/>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 typical Rigol oscilloscope in the laboratory looks like this:</w:t>
      </w:r>
    </w:p>
    <w:p w14:paraId="05DC8CF1" w14:textId="3B704708" w:rsidR="00602D50" w:rsidRDefault="007655F0" w:rsidP="00602D50">
      <w:pPr>
        <w:ind w:firstLine="480"/>
        <w:jc w:val="center"/>
        <w:rPr>
          <w:rFonts w:ascii="Times New Roman" w:hAnsi="Times New Roman" w:cs="Times New Roman"/>
          <w:lang w:eastAsia="zh-CN"/>
        </w:rPr>
      </w:pPr>
      <w:r>
        <w:rPr>
          <w:noProof/>
        </w:rPr>
        <w:drawing>
          <wp:inline distT="0" distB="0" distL="0" distR="0" wp14:anchorId="5D61E395" wp14:editId="276B2805">
            <wp:extent cx="2388019" cy="1457303"/>
            <wp:effectExtent l="0" t="0" r="0" b="0"/>
            <wp:docPr id="6602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2551" name=""/>
                    <pic:cNvPicPr/>
                  </pic:nvPicPr>
                  <pic:blipFill>
                    <a:blip r:embed="rId19"/>
                    <a:stretch>
                      <a:fillRect/>
                    </a:stretch>
                  </pic:blipFill>
                  <pic:spPr>
                    <a:xfrm>
                      <a:off x="0" y="0"/>
                      <a:ext cx="2398604" cy="1463763"/>
                    </a:xfrm>
                    <a:prstGeom prst="rect">
                      <a:avLst/>
                    </a:prstGeom>
                  </pic:spPr>
                </pic:pic>
              </a:graphicData>
            </a:graphic>
          </wp:inline>
        </w:drawing>
      </w:r>
    </w:p>
    <w:p w14:paraId="368B45E2" w14:textId="787F5299" w:rsidR="00602D50" w:rsidRDefault="00602D50" w:rsidP="00602D50">
      <w:pPr>
        <w:ind w:firstLineChars="0" w:firstLine="0"/>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igure 8: Oscilloscope control panel, graph from cn.rigol.com.</w:t>
      </w:r>
    </w:p>
    <w:p w14:paraId="2C6B887B" w14:textId="6A43E8D3" w:rsidR="00602D50" w:rsidRDefault="00602D50" w:rsidP="00A1618D">
      <w:pPr>
        <w:ind w:firstLine="480"/>
        <w:rPr>
          <w:rFonts w:ascii="Times New Roman" w:hAnsi="Times New Roman" w:cs="Times New Roman"/>
          <w:lang w:eastAsia="zh-CN"/>
        </w:rPr>
      </w:pPr>
      <w:r>
        <w:rPr>
          <w:rFonts w:ascii="Times New Roman" w:hAnsi="Times New Roman" w:cs="Times New Roman" w:hint="eastAsia"/>
          <w:lang w:eastAsia="zh-CN"/>
        </w:rPr>
        <w:lastRenderedPageBreak/>
        <w:t>W</w:t>
      </w:r>
      <w:r>
        <w:rPr>
          <w:rFonts w:ascii="Times New Roman" w:hAnsi="Times New Roman" w:cs="Times New Roman"/>
          <w:lang w:eastAsia="zh-CN"/>
        </w:rPr>
        <w:t xml:space="preserve">hen we are to use the oscilloscope, we connect a BCD cable to the channel we are to use and connect the two ends of the cable in PARALLEL with the component we are to measure. We should press the channel button of the channel we are to use to start. The o-scope is by default set to Auto mode. We use button </w:t>
      </w:r>
      <w:r w:rsidR="007655F0">
        <w:rPr>
          <w:rFonts w:ascii="Times New Roman" w:hAnsi="Times New Roman" w:cs="Times New Roman"/>
          <w:lang w:eastAsia="zh-CN"/>
        </w:rPr>
        <w:t>5</w:t>
      </w:r>
      <w:r>
        <w:rPr>
          <w:rFonts w:ascii="Times New Roman" w:hAnsi="Times New Roman" w:cs="Times New Roman"/>
          <w:lang w:eastAsia="zh-CN"/>
        </w:rPr>
        <w:t xml:space="preserve"> to adjust the </w:t>
      </w:r>
      <w:r w:rsidR="007655F0">
        <w:rPr>
          <w:rFonts w:ascii="Times New Roman" w:hAnsi="Times New Roman" w:cs="Times New Roman"/>
          <w:lang w:eastAsia="zh-CN"/>
        </w:rPr>
        <w:t>length of time displayed, in order to have a clear, not trembling wave form. For the single mode, we use it in the case where wave forms are not continuous, such as the cloud detector. We set a certain trigger value, and then the machine records the wave form between the time when voltage went higher and again lower than the triggering value for a single time. Adjust the trigger value by using the menu.</w:t>
      </w:r>
    </w:p>
    <w:p w14:paraId="4236DF54" w14:textId="74268684" w:rsidR="007655F0" w:rsidRDefault="007655F0" w:rsidP="007655F0">
      <w:pPr>
        <w:ind w:firstLineChars="0" w:firstLine="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opic 5: Modules done.</w:t>
      </w:r>
    </w:p>
    <w:p w14:paraId="18F2AFC7" w14:textId="1534F484" w:rsidR="007655F0" w:rsidRPr="000A722E" w:rsidRDefault="007655F0" w:rsidP="00A1618D">
      <w:pPr>
        <w:ind w:firstLine="480"/>
        <w:rPr>
          <w:rFonts w:ascii="Times New Roman" w:hAnsi="Times New Roman" w:cs="Times New Roman" w:hint="eastAsia"/>
          <w:lang w:eastAsia="zh-CN"/>
        </w:rPr>
      </w:pPr>
      <w:r>
        <w:rPr>
          <w:rFonts w:ascii="Times New Roman" w:hAnsi="Times New Roman" w:cs="Times New Roman" w:hint="eastAsia"/>
          <w:lang w:eastAsia="zh-CN"/>
        </w:rPr>
        <w:t>I</w:t>
      </w:r>
      <w:r>
        <w:rPr>
          <w:rFonts w:ascii="Times New Roman" w:hAnsi="Times New Roman" w:cs="Times New Roman"/>
          <w:lang w:eastAsia="zh-CN"/>
        </w:rPr>
        <w:t>t is a shame that we only finished one module due to a failed time schedule</w:t>
      </w:r>
      <w:r w:rsidR="00086CEE">
        <w:rPr>
          <w:rFonts w:ascii="Times New Roman" w:hAnsi="Times New Roman" w:cs="Times New Roman"/>
          <w:lang w:eastAsia="zh-CN"/>
        </w:rPr>
        <w:t xml:space="preserve">, which is module 003, Introduction to the Arduino/RedBoard. The learning objectives of this module are learning the basic IO pins of Arduino, how to identify between different types of pins and signals, how to refer to them in the Arduino IDE and how to upload a simple program </w:t>
      </w:r>
      <w:r w:rsidR="005E28FD">
        <w:rPr>
          <w:rFonts w:ascii="Times New Roman" w:hAnsi="Times New Roman" w:cs="Times New Roman"/>
          <w:lang w:eastAsia="zh-CN"/>
        </w:rPr>
        <w:t>onto</w:t>
      </w:r>
      <w:r w:rsidR="00086CEE">
        <w:rPr>
          <w:rFonts w:ascii="Times New Roman" w:hAnsi="Times New Roman" w:cs="Times New Roman"/>
          <w:lang w:eastAsia="zh-CN"/>
        </w:rPr>
        <w:t xml:space="preserve"> the Arduino board.</w:t>
      </w:r>
      <w:r w:rsidR="005E28FD">
        <w:rPr>
          <w:rFonts w:ascii="Times New Roman" w:hAnsi="Times New Roman" w:cs="Times New Roman"/>
          <w:lang w:eastAsia="zh-CN"/>
        </w:rPr>
        <w:t xml:space="preserve"> </w:t>
      </w:r>
      <w:r w:rsidR="005E28FD">
        <w:rPr>
          <w:rFonts w:ascii="Times New Roman" w:hAnsi="Times New Roman" w:cs="Times New Roman" w:hint="eastAsia"/>
          <w:lang w:eastAsia="zh-CN"/>
        </w:rPr>
        <w:t>This</w:t>
      </w:r>
      <w:r w:rsidR="005E28FD">
        <w:rPr>
          <w:rFonts w:ascii="Times New Roman" w:hAnsi="Times New Roman" w:cs="Times New Roman"/>
          <w:lang w:eastAsia="zh-CN"/>
        </w:rPr>
        <w:t xml:space="preserve"> Module was really interesting and we learnt a lot about how to get started with Arduino.</w:t>
      </w:r>
    </w:p>
    <w:sectPr w:rsidR="007655F0" w:rsidRPr="000A722E" w:rsidSect="009F3133">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061F0" w14:textId="77777777" w:rsidR="000B4644" w:rsidRDefault="000B4644" w:rsidP="006078E9">
      <w:pPr>
        <w:ind w:firstLine="480"/>
      </w:pPr>
      <w:r>
        <w:separator/>
      </w:r>
    </w:p>
  </w:endnote>
  <w:endnote w:type="continuationSeparator" w:id="0">
    <w:p w14:paraId="54B624E6" w14:textId="77777777" w:rsidR="000B4644" w:rsidRDefault="000B4644" w:rsidP="006078E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37AB" w14:textId="77777777" w:rsidR="000B4644" w:rsidRDefault="000B4644" w:rsidP="006078E9">
      <w:pPr>
        <w:ind w:firstLine="480"/>
      </w:pPr>
      <w:r>
        <w:separator/>
      </w:r>
    </w:p>
  </w:footnote>
  <w:footnote w:type="continuationSeparator" w:id="0">
    <w:p w14:paraId="7B24E1A2" w14:textId="77777777" w:rsidR="000B4644" w:rsidRDefault="000B4644" w:rsidP="006078E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5096900"/>
      <w:docPartObj>
        <w:docPartGallery w:val="Page Numbers (Top of Page)"/>
        <w:docPartUnique/>
      </w:docPartObj>
    </w:sdtPr>
    <w:sdtContent>
      <w:p w14:paraId="51EE7AD1" w14:textId="77777777" w:rsidR="006078E9" w:rsidRDefault="006078E9" w:rsidP="00384C8E">
        <w:pPr>
          <w:pStyle w:val="Header"/>
          <w:framePr w:wrap="none" w:vAnchor="text" w:hAnchor="margin" w:xAlign="right" w:y="1"/>
          <w:ind w:firstLine="48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A7260" w14:textId="77777777" w:rsidR="006078E9" w:rsidRDefault="006078E9" w:rsidP="006078E9">
    <w:pPr>
      <w:pStyle w:val="Header"/>
      <w:ind w:right="360"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157595"/>
      <w:docPartObj>
        <w:docPartGallery w:val="Page Numbers (Top of Page)"/>
        <w:docPartUnique/>
      </w:docPartObj>
    </w:sdtPr>
    <w:sdtContent>
      <w:p w14:paraId="40382062" w14:textId="77777777" w:rsidR="006078E9" w:rsidRDefault="006078E9" w:rsidP="00384C8E">
        <w:pPr>
          <w:pStyle w:val="Header"/>
          <w:framePr w:wrap="none" w:vAnchor="text" w:hAnchor="margin" w:xAlign="right" w:y="1"/>
          <w:ind w:firstLine="48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F31AF" w14:textId="77777777" w:rsidR="006078E9" w:rsidRPr="006078E9" w:rsidRDefault="009429CE" w:rsidP="006078E9">
    <w:pPr>
      <w:pStyle w:val="Header"/>
      <w:ind w:right="360" w:firstLine="480"/>
      <w:jc w:val="right"/>
      <w:rPr>
        <w:rFonts w:ascii="Times New Roman" w:hAnsi="Times New Roman" w:cs="Times New Roman"/>
      </w:rPr>
    </w:pPr>
    <w:r>
      <w:rPr>
        <w:rFonts w:ascii="Times New Roman" w:hAnsi="Times New Roman" w:cs="Times New Roman" w:hint="eastAsia"/>
        <w:lang w:eastAsia="zh-CN"/>
      </w:rPr>
      <w:t>Xiao</w:t>
    </w:r>
    <w:r w:rsidR="006078E9">
      <w:rPr>
        <w:rFonts w:ascii="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B9"/>
    <w:rsid w:val="00013C0F"/>
    <w:rsid w:val="0003552C"/>
    <w:rsid w:val="00082875"/>
    <w:rsid w:val="00086CEE"/>
    <w:rsid w:val="000A722E"/>
    <w:rsid w:val="000B4644"/>
    <w:rsid w:val="00106317"/>
    <w:rsid w:val="001D5609"/>
    <w:rsid w:val="0025661D"/>
    <w:rsid w:val="00287B6D"/>
    <w:rsid w:val="00314C52"/>
    <w:rsid w:val="003845ED"/>
    <w:rsid w:val="003D32FB"/>
    <w:rsid w:val="00494D8B"/>
    <w:rsid w:val="005A70BA"/>
    <w:rsid w:val="005E28FD"/>
    <w:rsid w:val="00602D50"/>
    <w:rsid w:val="006078E9"/>
    <w:rsid w:val="006A3A55"/>
    <w:rsid w:val="006F36AE"/>
    <w:rsid w:val="007655F0"/>
    <w:rsid w:val="007C2FD8"/>
    <w:rsid w:val="009429CE"/>
    <w:rsid w:val="0096746B"/>
    <w:rsid w:val="009F3133"/>
    <w:rsid w:val="00A1618D"/>
    <w:rsid w:val="00A20169"/>
    <w:rsid w:val="00C24D94"/>
    <w:rsid w:val="00DD4BAB"/>
    <w:rsid w:val="00E4443F"/>
    <w:rsid w:val="00F456A4"/>
    <w:rsid w:val="00F6344A"/>
    <w:rsid w:val="00FB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E258B"/>
  <w14:defaultImageDpi w14:val="32767"/>
  <w15:chartTrackingRefBased/>
  <w15:docId w15:val="{A4F7F8E5-7E69-45A8-8835-E29C8AE5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line="48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7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8E9"/>
    <w:pPr>
      <w:tabs>
        <w:tab w:val="center" w:pos="4680"/>
        <w:tab w:val="right" w:pos="9360"/>
      </w:tabs>
    </w:pPr>
  </w:style>
  <w:style w:type="character" w:customStyle="1" w:styleId="HeaderChar">
    <w:name w:val="Header Char"/>
    <w:basedOn w:val="DefaultParagraphFont"/>
    <w:link w:val="Header"/>
    <w:uiPriority w:val="99"/>
    <w:rsid w:val="006078E9"/>
  </w:style>
  <w:style w:type="paragraph" w:styleId="Footer">
    <w:name w:val="footer"/>
    <w:basedOn w:val="Normal"/>
    <w:link w:val="FooterChar"/>
    <w:uiPriority w:val="99"/>
    <w:unhideWhenUsed/>
    <w:rsid w:val="006078E9"/>
    <w:pPr>
      <w:tabs>
        <w:tab w:val="center" w:pos="4680"/>
        <w:tab w:val="right" w:pos="9360"/>
      </w:tabs>
    </w:pPr>
  </w:style>
  <w:style w:type="character" w:customStyle="1" w:styleId="FooterChar">
    <w:name w:val="Footer Char"/>
    <w:basedOn w:val="DefaultParagraphFont"/>
    <w:link w:val="Footer"/>
    <w:uiPriority w:val="99"/>
    <w:rsid w:val="006078E9"/>
  </w:style>
  <w:style w:type="character" w:styleId="PageNumber">
    <w:name w:val="page number"/>
    <w:basedOn w:val="DefaultParagraphFont"/>
    <w:uiPriority w:val="99"/>
    <w:semiHidden/>
    <w:unhideWhenUsed/>
    <w:rsid w:val="006078E9"/>
  </w:style>
  <w:style w:type="table" w:styleId="TableGrid">
    <w:name w:val="Table Grid"/>
    <w:basedOn w:val="TableNormal"/>
    <w:uiPriority w:val="39"/>
    <w:rsid w:val="00F6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0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x\Documents\&#33258;&#23450;&#20041;%20Office%20&#27169;&#26495;\Yafu's%20WLA%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2:42:57.771"/>
    </inkml:context>
    <inkml:brush xml:id="br0">
      <inkml:brushProperty name="width" value="0.035" units="cm"/>
      <inkml:brushProperty name="height" value="0.035" units="cm"/>
    </inkml:brush>
  </inkml:definitions>
  <inkml:trace contextRef="#ctx0" brushRef="#br0">42 925 5865 0 0,'-4'0'5031'0'0,"21"0"2020"0"0,-4-5-5020 0 0,-12 4-1849 0 0,0 1-1 0 0,1-1 0 0 0,-1 0 1 0 0,0 1-1 0 0,0-1 0 0 0,1 1 0 0 0,-1 0 1 0 0,0-1-1 0 0,1 1 0 0 0,1 0 1 0 0,4-1 328 0 0,-1 1 0 0 0,0-1 1 0 0,1 0-1 0 0,-1 0 1 0 0,0 0-1 0 0,7-4 0 0 0,-11 5-412 0 0,0-1 0 0 0,0 1 0 0 0,0-1 0 0 0,0 1-1 0 0,0 0 1 0 0,0-1 0 0 0,5 2 0 0 0,4-2 230 0 0,6-4 164 0 0,20-9 291 0 0,-28 10-622 0 0,0 1 0 0 0,0 0 0 0 0,0 0 0 0 0,16-2-1 0 0,-13 3 12 0 0,0 0 1 0 0,20-8-1 0 0,42-11 256 0 0,-44 10-344 0 0,0 1 0 0 0,2 1 1 0 0,32-5-1 0 0,-55 12-71 0 0,1 0 0 0 0,-1-1 0 0 0,0 0 0 0 0,17-9-1 0 0,16-6 24 0 0,50-7-11 0 0,-56 16 5 0 0,58-22-1 0 0,-1-4 287 0 0,137-33 0 0 0,-178 58-225 0 0,53-5 0 0 0,1 0 34 0 0,-43 11-45 0 0,-39 1 64 0 0,47-2 0 0 0,-62 4-113 0 0,0 1 0 0 0,15-5 0 0 0,-15 3-10 0 0,0 1 0 0 0,14-1 0 0 0,-9 2 0 0 0,-1-1 0 0 0,0 0 0 0 0,21-6 0 0 0,-29 7-12 0 0,0-1 0 0 0,0 0 0 0 0,0 1 0 0 0,7 1 0 0 0,-7-1 0 0 0,0 0 0 0 0,0 0 0 0 0,-1 0 0 0 0,8-2-1 0 0,2-1 0 0 0,0 1 0 0 0,1 0 0 0 0,15 1 0 0 0,-26 0 0 0 0,0 1-1 0 0,0-1 0 0 0,-1 1 1 0 0,1-1-1 0 0,5-2 0 0 0,14-3 48 0 0,-12 7-8 0 0,-1-2-1 0 0,0 1 1 0 0,1-1-1 0 0,-1-1 0 0 0,11-3 1 0 0,-18 4-40 0 0,0 1 1 0 0,0-1-1 0 0,-1 1 0 0 0,1 0 1 0 0,0 0-1 0 0,0 0 1 0 0,5 0-1 0 0,-5 1-3 0 0,0-1 0 0 0,0 0 0 0 0,-1 0 0 0 0,1 0 0 0 0,0 0 0 0 0,0-1 0 0 0,0 1 0 0 0,2-1 0 0 0,5-2 12 0 0,-1 1 1 0 0,0 1 0 0 0,1-1 0 0 0,12 1 0 0 0,-21 1-15 0 0,0 0 0 0 0,0 0 0 0 0,0 0 0 0 0,0 0 0 0 0,0-1 0 0 0,0 1 0 0 0,0 0 1 0 0,0-1-1 0 0,0 1 0 0 0,0-1 0 0 0,0 1 0 0 0,0-1 0 0 0,0 1 0 0 0,1-2 0 0 0,3-1 4 0 0,-2 2 0 0 0,1 0 0 0 0,-1 1 1 0 0,1-1-1 0 0,-1 1 0 0 0,1-1 0 0 0,-1 1 1 0 0,4 1-1 0 0,-5-1-3 0 0,0 0-1 0 0,0 0 1 0 0,-1 1 0 0 0,1-1-1 0 0,0-1 1 0 0,0 1 0 0 0,0 0 0 0 0,-1 0-1 0 0,1-1 1 0 0,0 1 0 0 0,-1-1-1 0 0,1 1 1 0 0,0-1 0 0 0,-1 0 0 0 0,1 0-1 0 0,2-1 1 0 0,0 0 5 0 0,4 2 0 0 0,3 0-1 0 0,-1 0-6 0 0,1 0-1 0 0,-1 0 0 0 0,9-2-66 0 0,-19 2 62 0 0,0 0 0 0 0,1 0 1 0 0,-1 0-1 0 0,0 0 0 0 0,0 0 0 0 0,0 0 0 0 0,0 0 1 0 0,0-1-1 0 0,0 1 0 0 0,1 0 0 0 0,-1 0 0 0 0,0 0 1 0 0,0 0-1 0 0,0 0 0 0 0,0 0 0 0 0,0-1 0 0 0,0 1 1 0 0,0 0-1 0 0,0 0 0 0 0,0 0 0 0 0,0 0 0 0 0,0 0 0 0 0,0-1 1 0 0,0 1-1 0 0,0 0 0 0 0,0 0 0 0 0,0 0 0 0 0,0 0 1 0 0,0 0-1 0 0,0-1 0 0 0,0 1 0 0 0,0 0 0 0 0,0 0 1 0 0,0 0-1 0 0,0-1 0 0 0,0-1-49 0 0,0 1 15 0 0,0 1 0 0 0,1 0 0 0 0,-1 0 0 0 0,0-1 0 0 0,1 1 0 0 0,-1 0 0 0 0,0 0 0 0 0,1 0 1 0 0,-1 0-1 0 0,1 0 0 0 0,-1-1 0 0 0,0 1 0 0 0,1 0 0 0 0,-1 0 0 0 0,1 0 0 0 0,-1 0 0 0 0,0 0 0 0 0,1 0 0 0 0,-1 0 0 0 0,1 0 0 0 0,-1 0 0 0 0,0 0 1 0 0,1 1-1 0 0,3-1-3070 0 0,0 0 1587 0 0,-7-2-735 0 0,-11-6-2089 0 0,4-3-1340 0 0,0 0 1529 0 0</inkml:trace>
  <inkml:trace contextRef="#ctx0" brushRef="#br0" timeOffset="1141.07">1 2594 2433 0 0,'0'0'5177'0'0,"0"0"-5135"0"0,0 1 1 0 0,1-1 0 0 0,-1 0-1 0 0,0 0 1 0 0,1 0 0 0 0,-1 0-1 0 0,1 0 1 0 0,-1 0 0 0 0,0 0-1 0 0,1 0 1 0 0,-1 0 0 0 0,0 0-1 0 0,1 0 1 0 0,-1-1 0 0 0,0 1-1 0 0,1 0 1 0 0,-1 0 0 0 0,0 0-1 0 0,1 0 1 0 0,-1-1 0 0 0,0 1-1 0 0,0 0 1 0 0,1-1 0 0 0,2-3 326 0 0,-3 4-251 0 0,0-1 1 0 0,0 1 0 0 0,0 0 0 0 0,0 0 0 0 0,0-1-1 0 0,0 1 1 0 0,1 0 0 0 0,-1 0 0 0 0,0-1-1 0 0,0 1 1 0 0,0 0 0 0 0,1 0 0 0 0,-1 0 0 0 0,0-1-1 0 0,0 1 1 0 0,0 0 0 0 0,1 0 0 0 0,-1 0 0 0 0,0 0-1 0 0,0-1 1 0 0,1 1 0 0 0,-1 0 0 0 0,0 0-1 0 0,1 0 1 0 0,-1 0 0 0 0,0 0 0 0 0,0 0 0 0 0,1 0-1 0 0,-1 0 1 0 0,0 0 0 0 0,1 0 0 0 0,-1 0-1 0 0,0 0 1 0 0,0 0 0 0 0,1 0 0 0 0,-1 0-50 0 0,1 0-1 0 0,-1 0 1 0 0,0 0 0 0 0,0 0 0 0 0,1 0 0 0 0,-1 0 0 0 0,0 0-1 0 0,0 0 1 0 0,1 0 0 0 0,-1 0 0 0 0,0 0 0 0 0,1 0-1 0 0,-1 0 1 0 0,0-1 0 0 0,0 1 0 0 0,0 0 0 0 0,1 0 0 0 0,-1 0-1 0 0,0 0 1 0 0,0 0 0 0 0,0-1 0 0 0,1 1 0 0 0,-1 0 0 0 0,0 0-1 0 0,0-1 1 0 0,0 1 0 0 0,0 0 0 0 0,1 0 0 0 0,-1 0-1 0 0,0-1 1 0 0,0 1 0 0 0,0 0 0 0 0,0-1 0 0 0,0 1 21 0 0,0 0 1 0 0,0-1 0 0 0,0 1 0 0 0,0 0-1 0 0,0 0 1 0 0,1-1 0 0 0,-1 1 0 0 0,0 0-1 0 0,0 0 1 0 0,0-1 0 0 0,0 1 0 0 0,0 0-1 0 0,1 0 1 0 0,-1 0 0 0 0,0 0 0 0 0,0-1-1 0 0,0 1 1 0 0,1 0 0 0 0,-1 0 0 0 0,0 0-1 0 0,0 0 1 0 0,1 0 0 0 0,-1-1 0 0 0,0 1-1 0 0,0 0 1 0 0,1 0 0 0 0,-1 0 0 0 0,0 0-1 0 0,0 0 1 0 0,1 0 0 0 0,-1 0 0 0 0,0 0-1 0 0,1 0 1 0 0,1 0 308 0 0,1-1 0 0 0,-1 1 1 0 0,1-1-1 0 0,-1 0 0 0 0,1 0 0 0 0,-1 0 0 0 0,1 0 0 0 0,-1 0 1 0 0,4-3-1 0 0,18-8 1420 0 0,-23 12-1803 0 0,9-3 453 0 0,-1 0 0 0 0,1-1 0 0 0,9-5 0 0 0,-12 4-280 0 0,1 1 0 0 0,-1-1 1 0 0,1 2-1 0 0,0-1 0 0 0,0 1 0 0 0,0 0 1 0 0,0 1-1 0 0,14-2 0 0 0,-7 0 73 0 0,-1-1 1 0 0,0 0-1 0 0,22-11 1 0 0,13-5 213 0 0,-18 11-229 0 0,-1 0-69 0 0,46-20-1 0 0,-64 24-132 0 0,23-6-1 0 0,-22 8 66 0 0,21-10 0 0 0,-14 4-56 0 0,1 1 0 0 0,0 2 1 0 0,24-7-1 0 0,-9 3-55 0 0,-1-2-1 0 0,49-24 1 0 0,-70 31 4 0 0,-1 1 0 0 0,1 0 0 0 0,17-3 0 0 0,-14 3 11 0 0,33-12 0 0 0,86-34 61 0 0,-73 27-32 0 0,-39 14-12 0 0,25-8 0 0 0,53-14 86 0 0,-80 25-74 0 0,0-1 1 0 0,31-17-1 0 0,-41 20 51 0 0,0 0 0 0 0,16-4 0 0 0,-17 6-22 0 0,1-1 0 0 0,-1 0-1 0 0,20-11 1 0 0,66-31 97 0 0,-42 22-83 0 0,27-9-36 0 0,-57 24-49 0 0,29-14 0 0 0,-28 11 3 0 0,-19 10 1 0 0,0-1 0 0 0,0-1 1 0 0,11-7-1 0 0,-15 10-1 0 0,1-1-1 0 0,-1 0 0 0 0,1 1 0 0 0,0-1 1 0 0,0 1-1 0 0,5-1 0 0 0,21-7 16 0 0,-4-4 14 0 0,0 1 0 0 0,1 1 0 0 0,30-7 0 0 0,-51 15-26 0 0,-1 1 0 0 0,1-1 1 0 0,-1 1-1 0 0,9-7 1 0 0,-9 5-1 0 0,0 1 0 0 0,0 0 0 0 0,1 0 0 0 0,11-4 0 0 0,-4 3 6 0 0,-6 3-7 0 0,-1 0 0 0 0,0-1 0 0 0,0 0 0 0 0,0 0 0 0 0,-1-1 1 0 0,11-5-1 0 0,26-13 27 0 0,-13 8-15 0 0,-8 4 5 0 0,-16 5-16 0 0,-4 4-6 0 0,0-1 0 0 0,0 1 0 0 0,0-1 1 0 0,0 0-1 0 0,1 1 0 0 0,-1 0 0 0 0,0-1 1 0 0,0 1-1 0 0,0 0 0 0 0,0-1 0 0 0,0 1 1 0 0,2 0-1 0 0,-2 0 0 0 0,0 0 0 0 0,1 0 0 0 0,-1 0-1 0 0,0-1 1 0 0,0 1 0 0 0,0 0 0 0 0,0 0 0 0 0,0-1 0 0 0,0 1 0 0 0,0-1-1 0 0,0 1 1 0 0,0-1 0 0 0,1-1 0 0 0,-1 2 0 0 0,0-1 0 0 0,0 1 0 0 0,0-1-1 0 0,0 1 1 0 0,0-1 0 0 0,0 1 0 0 0,0-1 0 0 0,0 1 0 0 0,0 0 0 0 0,0-1-1 0 0,0 1 1 0 0,0 0 0 0 0,2 0 0 0 0,0 0 3 0 0,-2 0-2 0 0,16-8 0 0 0,2-3 1 0 0,-19 10-3 0 0,1 1 1 0 0,-1 0-1 0 0,0 0 0 0 0,0 0 1 0 0,0 0-1 0 0,0-1 1 0 0,0 1-1 0 0,0 0 1 0 0,1 0-1 0 0,-1 0 1 0 0,0 0-1 0 0,0 0 1 0 0,0-1-1 0 0,1 1 1 0 0,-1 0-1 0 0,0 0 0 0 0,0 0 1 0 0,0 0-1 0 0,0 0 1 0 0,1 0-1 0 0,-1 0 1 0 0,0 0-1 0 0,0 0 1 0 0,1 0-1 0 0,-1 0 1 0 0,0 0-1 0 0,0 0 1 0 0,0 0-1 0 0,1 0 0 0 0,-1 0 1 0 0,0 0-1 0 0,0 0 1 0 0,0 0-1 0 0,1 0 1 0 0,-1 0-1 0 0,0 0 1 0 0,0 1-1 0 0,0-1 0 0 0,1 0 1 0 0,-1 0-1 0 0,0 0 0 0 0,0 0 1 0 0,0 0-1 0 0,1 0 0 0 0,-1 0 1 0 0,0 0-1 0 0,0 0 0 0 0,0 0 1 0 0,1 1-1 0 0,-1-1 0 0 0,0 0 1 0 0,0 0-1 0 0,0 0 0 0 0,1-1 0 0 0,-1 1 1 0 0,0 0-1 0 0,0 0 0 0 0,0 0 1 0 0,0 0-1 0 0,1 0 0 0 0,-1 0 1 0 0,0 0-1 0 0,0 0 0 0 0,0 0 1 0 0,1 0-1 0 0,-1 0 0 0 0,0-1 0 0 0,0 1 1 0 0,0 0-1 0 0,0 0 0 0 0,0 0 1 0 0,1 0-1 0 0,-1 0 0 0 0,0-1 1 0 0,0 1-1 0 0,0-1 1 0 0,1 1 0 0 0,-1-1-1 0 0,0 1 1 0 0,1-1 0 0 0,-1 1 0 0 0,0-1 0 0 0,1 1-1 0 0,-1-1 1 0 0,1 1 0 0 0,-1-1 0 0 0,1 1 0 0 0,-1 0-1 0 0,1-1 1 0 0,-1 1 0 0 0,1 0 0 0 0,-1-1 0 0 0,1 1-1 0 0,0 0 1 0 0,0 0 0 0 0,17-2-131 0 0,-18 2 126 0 0,1 0 0 0 0,-1 0 0 0 0,0 0-1 0 0,0 0 1 0 0,0 0 0 0 0,0 0 0 0 0,0 0-1 0 0,0 0 1 0 0,0 0 0 0 0,1 0-1 0 0,-1 0 1 0 0,0-1 0 0 0,0 1 0 0 0,0 0-1 0 0,0 0 1 0 0,0 0 0 0 0,0 0-1 0 0,0 0 1 0 0,0 0 0 0 0,0 0 0 0 0,0 0-1 0 0,0-1 1 0 0,0 1 0 0 0,0 0 0 0 0,0 0-1 0 0,0 0 1 0 0,0 0 0 0 0,0 0-1 0 0,0 0 1 0 0,0-1 0 0 0,0 1 0 0 0,0 0-1 0 0,0 0 1 0 0,0 0 0 0 0,0 0-1 0 0,0 0 1 0 0,0 0 0 0 0,0-1 0 0 0,0 1-1 0 0,0 0 1 0 0,0-3-22 0 0,0 1-252 0 0,-2 11-1627 0 0,-7-7-298 0 0,-2-2 543 0 0</inkml:trace>
  <inkml:trace contextRef="#ctx0" brushRef="#br0" timeOffset="7683">2731 231 7170 0 0,'-2'-11'0'0'0,"1"6"-81"0"0,-1 1 432 0 0,1-1 0 0 0,0 1-1 0 0,0-1 1 0 0,0 0-1 0 0,0 1 1 0 0,1-7-1 0 0,-1 3 889 0 0,0 0 0 0 0,-1 0 0 0 0,0 0 0 0 0,-1 0 0 0 0,1 0 0 0 0,-1 0 0 0 0,-1 0 0 0 0,1 1 0 0 0,-7-9 0 0 0,-3-10 409 0 0,11 23-1538 0 0,0 0 0 0 0,0 0 0 0 0,-1 0 1 0 0,1 1-1 0 0,0-1 0 0 0,-1 1 0 0 0,0 0 0 0 0,1 0 0 0 0,-1 0 1 0 0,0 0-1 0 0,0 0 0 0 0,-4-1 0 0 0,5 2-86 0 0,-1-1 1 0 0,1 1-1 0 0,-1 0 0 0 0,0 0 1 0 0,0 0-1 0 0,1 1 0 0 0,-1-1 1 0 0,0 0-1 0 0,0 1 0 0 0,0 0 0 0 0,0 0 1 0 0,0 0-1 0 0,-5 1 0 0 0,-9 4 10 0 0,13-4-31 0 0,0 0-1 0 0,1 0 1 0 0,-1 0-1 0 0,0 0 1 0 0,1 1 0 0 0,-1 0-1 0 0,1 0 1 0 0,-1 0 0 0 0,1 0-1 0 0,0 0 1 0 0,-5 5 0 0 0,-2 3 7 0 0,3-4-14 0 0,1 1 1 0 0,-1-1-1 0 0,1 1 0 0 0,1 0 1 0 0,-1 1-1 0 0,1 0 1 0 0,-4 9-1 0 0,-47 137-1269 0 0,48-130 975 0 0,4-4 189 0 0,0 0 1 0 0,2 0-1 0 0,0 0 0 0 0,1 1 1 0 0,2 22-1 0 0,-1-12 113 0 0,1-21 2 0 0,0 0 0 0 0,0 0 0 0 0,1 0 0 0 0,5 17 0 0 0,1 1 15 0 0,-7-22-8 0 0,0 0-1 0 0,1 0 1 0 0,0 0 0 0 0,0 0 0 0 0,1 0 0 0 0,-1 0 0 0 0,1 0 0 0 0,7 9 0 0 0,-1-2 16 0 0,-5-6 13 0 0,1-1 0 0 0,1 1 0 0 0,-1-1 0 0 0,1 0 0 0 0,0-1 0 0 0,0 0 0 0 0,1 0 0 0 0,0 0 0 0 0,-1-1 0 0 0,2 0 0 0 0,-1 0-1 0 0,12 4 1 0 0,-4-3 73 0 0,0 0-1 0 0,23 3 1 0 0,-31-8-85 0 0,1 1 0 0 0,-1-1 0 0 0,1-1 0 0 0,-1 1 0 0 0,1-1 0 0 0,-1-1 0 0 0,11-2 1 0 0,-6 0 138 0 0,12-2 923 0 0,-1-2-1 0 0,32-14 0 0 0,-18 4 266 0 0,33-19 65 0 0,-61 31-1354 0 0,0 0 0 0 0,-1-1 0 0 0,0 0-1 0 0,0 0 1 0 0,11-14 0 0 0,-2 1-49 0 0,-9 12 54 0 0,0-1 1 0 0,-1 0-1 0 0,0-1 0 0 0,-1 0 0 0 0,0 0 0 0 0,9-21 0 0 0,-11 12 35 0 0,-1 0 0 0 0,-1-1 0 0 0,-1 1 0 0 0,-1-29 0 0 0,0 32-87 0 0,0 3-13 0 0,-1 1 1 0 0,-1 0-1 0 0,0 0 0 0 0,-1 0 0 0 0,0 1 0 0 0,-9-24 0 0 0,-1 7-105 0 0,-23-37 0 0 0,27 52-83 0 0,0 1 0 0 0,-1 0 1 0 0,0 1-1 0 0,-1 0 0 0 0,0 0 0 0 0,-1 1 0 0 0,0 1 1 0 0,-1 0-1 0 0,-15-8 0 0 0,24 15 44 0 0,1 0 1 0 0,-1 0-1 0 0,1 1 0 0 0,-1 0 1 0 0,1-1-1 0 0,-6 0 0 0 0,-3-1-331 0 0,1 0-455 0 0,9 2 500 0 0,0 0 0 0 0,0 0 1 0 0,-1 0-1 0 0,1 1 0 0 0,-1-1 0 0 0,1 1 1 0 0,-5 0-1 0 0,-14 0-1909 0 0,0 0-1242 0 0</inkml:trace>
  <inkml:trace contextRef="#ctx0" brushRef="#br0" timeOffset="8056.51">2584 94 9786 0 0,'0'0'0'0'0,"-6"-1"0"0"0,6 1 0 0 0,-1 1 0 0 0,1-1 0 0 0,0 0 0 0 0,-1 1 0 0 0,1-1 0 0 0,0 0 0 0 0,-1 1 0 0 0,1-1 0 0 0,0 0 0 0 0,0 1 0 0 0,-1-1 0 0 0,1 1 0 0 0,0-1 0 0 0,0 0 0 0 0,0 1 0 0 0,-1-1 0 0 0,1 1 0 0 0,0-1 0 0 0,0 1 0 0 0,0-1 0 0 0,0 1 0 0 0,0-1 0 0 0,0 0 0 0 0,0 1 0 0 0,0-1 0 0 0,0 1 0 0 0,0 0 0 0 0,0 0 220 0 0,0 0-1 0 0,0 1 1 0 0,0-1-1 0 0,-1 0 1 0 0,1 0 0 0 0,0 0-1 0 0,-1 1 1 0 0,1-1 0 0 0,-1 0-1 0 0,0 1 1 0 0,0 0 105 0 0,0-1-1 0 0,0 1 1 0 0,1-1 0 0 0,-1 0 0 0 0,1 1 0 0 0,-1-1 0 0 0,1 1 0 0 0,0-1 0 0 0,-1 1-1 0 0,1 2 1 0 0,-10 45 3400 0 0,10-37-3094 0 0,-1-1 1 0 0,-4 17-1 0 0,3-18-299 0 0,1 0-1 0 0,-1 13 1 0 0,2-4 118 0 0,-1-13-280 0 0,1-1-1 0 0,0 1 1 0 0,0 0 0 0 0,0 0-1 0 0,1 0 1 0 0,0 0-1 0 0,0-1 1 0 0,1 1-1 0 0,3 9 1 0 0,-1 8 950 0 0,11 8 489 0 0,-14-28-1446 0 0,1 0 0 0 0,0 0 0 0 0,0 0 0 0 0,0-1 0 0 0,0 1-1 0 0,0-1 1 0 0,1 0 0 0 0,-1 0 0 0 0,5 3 0 0 0,1 0 303 0 0,-6-4-420 0 0,-1 0 0 0 0,1 0 0 0 0,0 0 0 0 0,-1 0 0 0 0,1-1 0 0 0,0 1 0 0 0,0 0 0 0 0,0-1 0 0 0,-1 0 0 0 0,1 1-1 0 0,4-1 1 0 0,9 1 49 0 0,-6-1-97 0 0,-1 1 0 0 0,0-1 0 0 0,1-1 0 0 0,12-2-1 0 0,-12 0-51 0 0,-3 2 41 0 0,-1-1 0 0 0,0 0 1 0 0,0 0-1 0 0,0-1 0 0 0,6-3 1 0 0,14-6-46 0 0,-22 11-7 0 0,1 0 0 0 0,-1 0 0 0 0,1-1 0 0 0,-1 1 0 0 0,0-1 0 0 0,0 0 0 0 0,0 0 0 0 0,0 0 0 0 0,4-4 0 0 0,0-1-987 0 0,0-1 1 0 0,0 0-1 0 0,9-16 1 0 0,-13 19 59 0 0,-1 0-1 0 0,0 1 1 0 0,0-1-1 0 0,-1 0 1 0 0,1 0-1 0 0,-1 0 1 0 0,0 0 0 0 0,-1 0-1 0 0,1-10 1 0 0,-1-5-2327 0 0</inkml:trace>
  <inkml:trace contextRef="#ctx0" brushRef="#br0" timeOffset="8405.2">2699 253 6065 0 0,'-2'1'599'0'0,"1"-1"-440"0"0,1 1 0 0 0,-1-1 0 0 0,0 1 0 0 0,1-1 0 0 0,-1 0 0 0 0,1 1 0 0 0,-1-1 0 0 0,1 1 0 0 0,0-1 0 0 0,-1 1 0 0 0,1-1 0 0 0,-1 1 0 0 0,1 0 0 0 0,0-1 0 0 0,-1 1 0 0 0,1-1 0 0 0,0 1 0 0 0,-1 1 0 0 0,1-2 19 0 0,0 1 0 0 0,0-1 0 0 0,0 1 1 0 0,0-1-1 0 0,0 1 0 0 0,0-1 0 0 0,0 1 0 0 0,-1-1 0 0 0,1 1 1 0 0,0-1-1 0 0,0 1 0 0 0,-1-1 0 0 0,1 1 0 0 0,0-1 1 0 0,-1 1-1 0 0,1-1 0 0 0,0 0 0 0 0,-1 1 0 0 0,0 0 1 0 0,-6 8 3037 0 0,4-4-2350 0 0,2-4-674 0 0,0 0 0 0 0,1 0 0 0 0,-1 1 0 0 0,1-1 0 0 0,-1 0 0 0 0,1 0 0 0 0,-1 0 0 0 0,1 0 0 0 0,0 0 0 0 0,0 0 0 0 0,-1 1 0 0 0,1-1 0 0 0,0 2 0 0 0,-4 20 1661 0 0,2-19-1524 0 0,1 0 1 0 0,0 1-1 0 0,0-1 1 0 0,0 7 0 0 0,2 23 697 0 0,0-19-684 0 0,-1 0 0 0 0,0-1 0 0 0,-4 22 0 0 0,1-21-228 0 0,1-9-241 0 0,1 1 1 0 0,0 0-1 0 0,-1 12 1 0 0,2 52-2478 0 0,0 36-6903 0 0,0-64 6517 0 0</inkml:trace>
  <inkml:trace contextRef="#ctx0" brushRef="#br0" timeOffset="8792.34">2952 1398 11306 0 0,'0'-3'0'0'0,"0"-1"0"0"0,-1 1 0 0 0,0-1 0 0 0,1 1 0 0 0,-1-1 0 0 0,-2-3 0 0 0,2 4 0 0 0,0 1 0 0 0,0-1 0 0 0,1 0 0 0 0,-1 0 0 0 0,0-6 0 0 0,1 7 10 0 0,0 0 0 0 0,0 0 0 0 0,0 0 0 0 0,-1 0 0 0 0,1-1 0 0 0,-1 1 0 0 0,0 0 0 0 0,-1-4-1 0 0,-1-4 605 0 0,-12-41 6912 0 0,15 50-7328 0 0,-1-1 1 0 0,0 1-1 0 0,0 0 1 0 0,0-1-1 0 0,0 1 1 0 0,0-1-1 0 0,0 1 0 0 0,-2-2 1 0 0,-4-5 527 0 0,5 4-560 0 0,0 0 0 0 0,0 1-1 0 0,0-1 1 0 0,-1 1-1 0 0,1 0 1 0 0,-1 0-1 0 0,0 0 1 0 0,0 0-1 0 0,0 0 1 0 0,-1 1 0 0 0,1 0-1 0 0,-1-1 1 0 0,-6-2-1 0 0,8 4-154 0 0,-1 0-1 0 0,1 0 1 0 0,0 0-1 0 0,-1 0 1 0 0,1 1-1 0 0,-1-1 1 0 0,0 1-1 0 0,1 0 1 0 0,-1-1-1 0 0,1 1 1 0 0,-1 1-1 0 0,0-1 1 0 0,1 0-1 0 0,-1 0 1 0 0,1 1-1 0 0,-1 0 1 0 0,1-1-1 0 0,-1 1 0 0 0,1 0 1 0 0,-1 0-1 0 0,-3 3 1 0 0,-7 5-5 0 0,0 0 1 0 0,-19 19-1 0 0,26-22-8 0 0,1 0 1 0 0,-1 1-1 0 0,1 0 1 0 0,1 0-1 0 0,-1 1 1 0 0,-4 12-1 0 0,-5 8-27 0 0,6-11 4 0 0,-8 22 0 0 0,5-7-69 0 0,-10 68 0 0 0,18-73 49 0 0,3 43 0 0 0,1-29 23 0 0,1-12-20 0 0,6 33-1 0 0,-5-42 24 0 0,-2-15 16 0 0,0 0 0 0 0,0 1 0 0 0,1-1 0 0 0,-1 0 0 0 0,2 0 0 0 0,-1 0 0 0 0,0 0 0 0 0,5 6 0 0 0,0 2 2 0 0,-2-4 24 0 0,0 0-1 0 0,1 0 1 0 0,10 12-1 0 0,-2-3 30 0 0,-8-11-11 0 0,1-1 1 0 0,-1 0 0 0 0,1 0 0 0 0,0 0-1 0 0,1-1 1 0 0,-1 0 0 0 0,1 0 0 0 0,0-1 0 0 0,9 3-1 0 0,-5-1 126 0 0,-9-4 36 0 0,1-1-1 0 0,0 1 1 0 0,-1-1 0 0 0,1 0 0 0 0,0 0 0 0 0,0-1 0 0 0,0 1 0 0 0,0-1 0 0 0,5 1 0 0 0,23 2 940 0 0,-28-2-1008 0 0,0 0-1 0 0,1-1 0 0 0,-1 1 1 0 0,0-1-1 0 0,0 0 1 0 0,1 0-1 0 0,-1 0 0 0 0,0 0 1 0 0,0-1-1 0 0,1 0 1 0 0,-1 0-1 0 0,4-1 0 0 0,31-11 704 0 0,-32 11-704 0 0,1 0 0 0 0,-1-1 0 0 0,0 0 0 0 0,9-4-1 0 0,8-7 193 0 0,-15 10-250 0 0,0-1 1 0 0,-1 0-1 0 0,0-1 0 0 0,0 0 1 0 0,0 0-1 0 0,0 0 1 0 0,-1-1-1 0 0,8-9 1 0 0,-4-3-48 0 0,-1 0 1 0 0,-1-1-1 0 0,-1 0 0 0 0,0-1 1 0 0,-2 1-1 0 0,5-27 1 0 0,-8 34 0 0 0,1-2-6 0 0,-1-1 1 0 0,-1 1-1 0 0,-1-1 1 0 0,0-30-1 0 0,-1 25-6 0 0,-6-87-44 0 0,4 89-31 0 0,-2 1 1 0 0,0 0-1 0 0,-12-35 1 0 0,13 46 8 0 0,-1-1 0 0 0,0 1 0 0 0,-1 0 0 0 0,1 0 0 0 0,-8-7 0 0 0,-8-13-295 0 0,17 23 224 0 0,-1 0 1 0 0,1 0-1 0 0,-1 0 0 0 0,0 1 1 0 0,0-1-1 0 0,0 1 0 0 0,0 0 0 0 0,-1 0 1 0 0,-6-3-1 0 0,-1 1-1216 0 0,0 0-1 0 0,-23-6 1 0 0,14 9-1435 0 0</inkml:trace>
  <inkml:trace contextRef="#ctx0" brushRef="#br0" timeOffset="9158.2">2783 1386 8402 0 0,'0'1'153'0'0,"0"0"-1"0"0,0 0 1 0 0,0-1 0 0 0,0 1 0 0 0,0 0-1 0 0,0 0 1 0 0,0 0 0 0 0,0 0-1 0 0,0 0 1 0 0,0-1 0 0 0,1 1 0 0 0,-1 0-1 0 0,0 0 1 0 0,1 0 0 0 0,-1-1 0 0 0,0 1-1 0 0,1 0 1 0 0,-1-1 0 0 0,1 1 0 0 0,-1 0-1 0 0,1-1 1 0 0,-1 1 0 0 0,2 1 0 0 0,1 0 436 0 0,0 18 2617 0 0,7-1-693 0 0,-2-6-1345 0 0,-5-6-946 0 0,4-1 160 0 0,-4 6-148 0 0,-2-10-147 0 0,-1 0 0 0 0,1 1 0 0 0,-1-1 0 0 0,1 0 0 0 0,0 0 0 0 0,0 0-1 0 0,0 0 1 0 0,0 0 0 0 0,0 0 0 0 0,2 2 0 0 0,0-1 138 0 0,-1 0 0 0 0,1 0 0 0 0,-1 0 0 0 0,0 1 0 0 0,0-1 0 0 0,0 1 0 0 0,2 5 0 0 0,-3-8-127 0 0,1 3 14 0 0,-2-2-79 0 0,1 0 0 0 0,0 1 0 0 0,1-1 0 0 0,-1 0 0 0 0,0 0 0 0 0,0 0 0 0 0,1 0 0 0 0,0 0 1 0 0,-1 0-1 0 0,4 3 0 0 0,16 9 387 0 0,-10-6 109 0 0,-10-7-477 0 0,0 0 0 0 0,0 0 0 0 0,0 0 1 0 0,0 0-1 0 0,0-1 0 0 0,0 1 0 0 0,0 0 0 0 0,0-1 1 0 0,0 1-1 0 0,0 0 0 0 0,1-1 0 0 0,-1 0 0 0 0,0 1 1 0 0,0-1-1 0 0,0 0 0 0 0,3 1 0 0 0,-4-1-21 0 0,1 0 0 0 0,-1 0 0 0 0,1 0-1 0 0,-1 0 1 0 0,1 0 0 0 0,-1 0 0 0 0,1 0 0 0 0,-1 0-1 0 0,1 0 1 0 0,-1 0 0 0 0,0 1 0 0 0,1-1 0 0 0,-1 0-1 0 0,1 0 1 0 0,-1 1 0 0 0,1-1 0 0 0,-1 0-1 0 0,0 0 1 0 0,1 1 0 0 0,-1-1 0 0 0,0 0 0 0 0,1 1-1 0 0,-1-1 1 0 0,0 1 0 0 0,1 0 0 0 0,-1-1-10 0 0,0 0 0 0 0,0 1 0 0 0,1-1 0 0 0,-1 0 0 0 0,0 1 0 0 0,0-1 0 0 0,1 0 0 0 0,-1 0 0 0 0,0 1 0 0 0,0-1 1 0 0,1 0-1 0 0,-1 0 0 0 0,0 1 0 0 0,1-1 0 0 0,-1 0 0 0 0,0 0 0 0 0,1 0 0 0 0,-1 0 0 0 0,1 1 0 0 0,-1-1 0 0 0,0 0 0 0 0,1 0 0 0 0,-1 0 0 0 0,0 0 0 0 0,1 0 0 0 0,1 1 102 0 0,0 0-1 0 0,0 0 0 0 0,0 0 0 0 0,-1 1 1 0 0,1-1-1 0 0,0 1 0 0 0,-1-1 0 0 0,0 1 1 0 0,1-1-1 0 0,-1 1 0 0 0,2 2 0 0 0,-3-3-86 0 0,1 0 0 0 0,-1 0 0 0 0,0 0-1 0 0,1 0 1 0 0,-1 0 0 0 0,0 0-1 0 0,0 0 1 0 0,1 0 0 0 0,-1 0-1 0 0,0 0 1 0 0,0 0 0 0 0,0 0 0 0 0,0 0-1 0 0,-1 0 1 0 0,1 2 0 0 0,-1 1 41 0 0,1 4-69 0 0,0-2 0 0 0,-1 1 0 0 0,0 0 0 0 0,-1 0 0 0 0,1 0 0 0 0,-1 0 0 0 0,-1-1 0 0 0,-5 13 0 0 0,5-14-62 0 0,1 1-391 0 0,-2 1 1 0 0,1-1-1 0 0,-1-1 0 0 0,1 1 1 0 0,-2 0-1 0 0,-5 6 1 0 0,6-8-847 0 0,-1 0 0 0 0,0 0 0 0 0,-10 7 0 0 0,13-10 862 0 0,1 0 0 0 0,-1 0-1 0 0,0 0 1 0 0,0 0 0 0 0,0-1 0 0 0,0 1 0 0 0,0-1 0 0 0,0 1 0 0 0,0-1 0 0 0,0 0 0 0 0,0 0 0 0 0,0 0 0 0 0,0 0-1 0 0,0 0 1 0 0,-3-1 0 0 0,-16-7-2345 0 0</inkml:trace>
  <inkml:trace contextRef="#ctx0" brushRef="#br0" timeOffset="9545.23">2710 1535 6625 0 0,'0'0'0'0'0,"10"-11"0"0"0,-10 1 2337 0 0,21-1-1169 0 0,-11 11 2769 0 0,0-11-1969 0 0,11 1-983 0 0,1 10-497 0 0,-12-10-240 0 0,11-1-128 0 0,0 11 2184 0 0,0-10-1151 0 0,11-1-225 0 0,-1 11-816 0 0,0-10-56 0 0,1 10-1529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2:43:04.376"/>
    </inkml:context>
    <inkml:brush xml:id="br0">
      <inkml:brushProperty name="width" value="0.035" units="cm"/>
      <inkml:brushProperty name="height" value="0.035" units="cm"/>
    </inkml:brush>
  </inkml:definitions>
  <inkml:trace contextRef="#ctx0" brushRef="#br0">285 32 12859 0 0,'-4'-4'54'0'0,"3"3"251"0"0,0-1 0 0 0,0 1 0 0 0,0 0 0 0 0,0 0 0 0 0,0 0 0 0 0,0 0-1 0 0,-1 0 1 0 0,1 0 0 0 0,0 0 0 0 0,0 0 0 0 0,-1 0 0 0 0,1 1 0 0 0,-1-1 0 0 0,1 0 0 0 0,0 1 0 0 0,-1 0 0 0 0,1-1-1 0 0,-1 1 1 0 0,1 0 0 0 0,-4-1 0 0 0,-43-10 3305 0 0,42 11-3469 0 0,0 0 0 0 0,0 1 0 0 0,1 0-1 0 0,-1 0 1 0 0,1 0 0 0 0,-1 0 0 0 0,1 1 0 0 0,-1 0 0 0 0,1 0-1 0 0,0 1 1 0 0,0-1 0 0 0,0 1 0 0 0,-7 5 0 0 0,4-1-150 0 0,1 0 1 0 0,-1 1 0 0 0,1-1 0 0 0,1 2-1 0 0,0-1 1 0 0,-10 16 0 0 0,7-9 11 0 0,2-4-167 0 0,0 1-1 0 0,1 0 1 0 0,0 0 0 0 0,1 0-1 0 0,-5 17 1 0 0,5-1-84 0 0,1 1-1 0 0,2-1 1 0 0,2 56-1 0 0,1-33 39 0 0,-2-28 152 0 0,2 1-1 0 0,0-1 1 0 0,8 33-1 0 0,30 71 377 0 0,-36-117-254 0 0,0-3 85 0 0,0 0 0 0 0,1 0 0 0 0,-1-1 0 0 0,1 1 0 0 0,1-1 1 0 0,-1 0-1 0 0,9 8 0 0 0,-5-5 172 0 0,1-2 0 0 0,0 1 0 0 0,18 12 1 0 0,-20-17-95 0 0,0 0 0 0 0,0 0 0 0 0,1-1 0 0 0,-1 0 0 0 0,0 0 0 0 0,16 1 0 0 0,-13-1 20 0 0,-5-2-101 0 0,0 1 0 0 0,0-1 0 0 0,0 0 0 0 0,0-1 0 0 0,0 1 0 0 0,9-3 0 0 0,6-1 144 0 0,-2 3-48 0 0,-13 1-172 0 0,0-1 0 0 0,0 1 0 0 0,0-1 0 0 0,0 0 0 0 0,0 0 0 0 0,0-1 0 0 0,0 1 0 0 0,8-4 1 0 0,48-36 735 0 0,-51 32-712 0 0,1 1 0 0 0,-1-2-1 0 0,0 0 1 0 0,-1 0 0 0 0,0 0 0 0 0,-1-1-1 0 0,11-18 1 0 0,-7 11-53 0 0,-5 6 21 0 0,0 1-1 0 0,-1-1 1 0 0,0 1-1 0 0,-1-2 1 0 0,0 1-1 0 0,-1-1 1 0 0,-1 1-1 0 0,0-1 0 0 0,0 0 1 0 0,1-23-1 0 0,-4 21 43 0 0,5-22 0 0 0,-4 27-80 0 0,1-1-1 0 0,-1 0 1 0 0,-1 0-1 0 0,-1-22 1 0 0,-2 19-15 0 0,-1 1 1 0 0,-8-21-1 0 0,1 2-19 0 0,9 25-27 0 0,0 0-1 0 0,-1 0 1 0 0,-1 0-1 0 0,1 0 0 0 0,-1 1 1 0 0,0-1-1 0 0,0 1 1 0 0,-1 0-1 0 0,-6-7 0 0 0,-5-6-135 0 0,13 15 100 0 0,0 1 0 0 0,0-1 0 0 0,0 1 0 0 0,0-1 1 0 0,-1 1-1 0 0,1 0 0 0 0,-1 0 0 0 0,-7-3 0 0 0,-14-9-666 0 0,21 12 530 0 0,0 0 1 0 0,0 1-1 0 0,0-1 0 0 0,-1 1 1 0 0,1 0-1 0 0,-8-2 1 0 0,1 1-74 0 0,8 2-127 0 0,-1 0 0 0 0,0 0 0 0 0,0 0-1 0 0,0 0 1 0 0,0 1 0 0 0,0-1 0 0 0,-1 1 0 0 0,1 0 0 0 0,0 0-1 0 0,0 1 1 0 0,-4 0 0 0 0,-2 3-538 0 0,8-3 547 0 0,0 0 0 0 0,0-1 1 0 0,0 1-1 0 0,0 0 0 0 0,0-1 0 0 0,1 0 0 0 0,-1 1 1 0 0,0-1-1 0 0,-2 0 0 0 0,-1 1-363 0 0,1-1-1 0 0,0 1 1 0 0,0 0 0 0 0,0 1 0 0 0,0-1-1 0 0,0 1 1 0 0,0-1 0 0 0,1 1-1 0 0,-1 0 1 0 0,0 1 0 0 0,-3 2 0 0 0,-6 6-1244 0 0</inkml:trace>
  <inkml:trace contextRef="#ctx0" brushRef="#br0" timeOffset="362.42">138 211 2865 0 0,'0'0'2184'0'0,"10"-2"5027"0"0,-10 1-7128 0 0,0 1 1 0 0,0 0-1 0 0,0-1 1 0 0,0 1-1 0 0,0-1 1 0 0,1 1-1 0 0,-1 0 1 0 0,0-1-1 0 0,0 1 1 0 0,0 0-1 0 0,0-1 1 0 0,1 1-1 0 0,-1 0 1 0 0,0-1-1 0 0,0 1 1 0 0,1 0-1 0 0,-1-1 0 0 0,0 1 1 0 0,0 0-1 0 0,1 0 1 0 0,-1-1-1 0 0,0 1 1 0 0,1 0-1 0 0,-1 0 1 0 0,0-1-1 0 0,1 1 1 0 0,-1 0-1 0 0,1 0 1 0 0,-1 0-1 0 0,0 0 1 0 0,1 0-1 0 0,-1 0 1 0 0,1 0-1 0 0,-1 0 0 0 0,0 0 1 0 0,1 0-1 0 0,-1 0 1 0 0,1 0-1 0 0,-1 0 1 0 0,0 0-1 0 0,1 0 1 0 0,-1 0-1 0 0,1 0 1 0 0,-1 0-1 0 0,1 1 1 0 0,0-1 169 0 0,1 0 0 0 0,-1 0 0 0 0,1 0 0 0 0,-1 0 0 0 0,0 0 0 0 0,1 0 1 0 0,-1 0-1 0 0,1-1 0 0 0,-1 1 0 0 0,3-1 0 0 0,1-2 317 0 0,-5 2-517 0 0,1 0 0 0 0,0 1 1 0 0,0-1-1 0 0,0 0 0 0 0,0 1 0 0 0,0-1 1 0 0,0 1-1 0 0,0 0 0 0 0,0-1 0 0 0,0 1 0 0 0,0 0 1 0 0,0-1-1 0 0,0 1 0 0 0,0 0 0 0 0,0 0 1 0 0,0 0-1 0 0,0 0 0 0 0,0 0 0 0 0,0 0 0 0 0,0 0 1 0 0,0 1-1 0 0,0-1 0 0 0,0 0 0 0 0,2 1 0 0 0,-1 1 89 0 0,1-1 0 0 0,-1 0 0 0 0,0 0 0 0 0,1 0 0 0 0,-1 0 0 0 0,1-1 0 0 0,-1 1 0 0 0,1 0 0 0 0,0-1 0 0 0,2 0 0 0 0,-4 1-68 0 0,-1-1-1 0 0,1 0 1 0 0,0 0 0 0 0,-1 0-1 0 0,1 0 1 0 0,-1 1 0 0 0,1-1-1 0 0,-1 0 1 0 0,1 0 0 0 0,-1 1-1 0 0,1-1 1 0 0,-1 0-1 0 0,1 1 1 0 0,-1-1 0 0 0,1 1-1 0 0,-1-1 1 0 0,0 1 0 0 0,1 0-1 0 0,1 1 160 0 0,1-1-118 0 0,0 0-1 0 0,0 1 0 0 0,-1 0 0 0 0,1-1 1 0 0,-1 1-1 0 0,1 0 0 0 0,2 3 1 0 0,-4-4-104 0 0,0 1 0 0 0,0 0 0 0 0,0-1 0 0 0,0 1 0 0 0,-1-1 0 0 0,1 1 0 0 0,-1 0 0 0 0,1-1 0 0 0,-1 1 0 0 0,0 0 0 0 0,1 0 0 0 0,-1-1 1 0 0,0 1-1 0 0,0 2 0 0 0,0 0-9 0 0,0 0-1 0 0,0-1 1 0 0,-1 1 0 0 0,1 0 0 0 0,-1-1 0 0 0,0 1 0 0 0,0-1 0 0 0,0 1 0 0 0,-3 6-1 0 0,1 11-727 0 0,-10-4 97 0 0,11-14 587 0 0,-1-1 0 0 0,2 0 0 0 0,-1 1 0 0 0,0 0 0 0 0,0-1 0 0 0,-1 6 0 0 0,0-2-6 0 0,0 0-1 0 0,0 1 1 0 0,0-1 0 0 0,-1 0 0 0 0,0 0 0 0 0,0-1-1 0 0,0 1 1 0 0,-1-1 0 0 0,-6 5 0 0 0,11-9 43 0 0,-2 2 27 0 0,0-1 0 0 0,0 0 0 0 0,0 1 0 0 0,0 0 1 0 0,1-1-1 0 0,-1 1 0 0 0,1 0 0 0 0,0 0 0 0 0,0 0 0 0 0,0 0 0 0 0,-1 4 0 0 0,1 2 549 0 0,0 0 0 0 0,0 14 0 0 0,2-19-307 0 0,-1-3-250 0 0,0 0 1 0 0,0-1-1 0 0,0 1 0 0 0,0 0 1 0 0,1-1-1 0 0,-1 1 1 0 0,0-1-1 0 0,1 1 0 0 0,-1 0 1 0 0,0-1-1 0 0,1 1 1 0 0,-1-1-1 0 0,1 1 0 0 0,-1-1 1 0 0,1 1-1 0 0,-1-1 1 0 0,2 1-1 0 0,0 1 15 0 0,-1 0 5 0 0,1 1 0 0 0,-1-1 0 0 0,1 0 0 0 0,0 0 0 0 0,0 0 1 0 0,0 0-1 0 0,0 0 0 0 0,0-1 0 0 0,1 1 0 0 0,3 2 0 0 0,30 12 1229 0 0,-12-5-566 0 0,-2-8 15 0 0,-17 1-575 0 0,8 1 208 0 0,-12-5-319 0 0,0 0 0 0 0,-1 0 0 0 0,1 1 0 0 0,-1-1 0 0 0,1 0 0 0 0,0 1 0 0 0,-1-1 0 0 0,1 0 0 0 0,-1 1 0 0 0,1-1 0 0 0,-1 0 0 0 0,1 1 0 0 0,-1-1 0 0 0,1 1 0 0 0,-1-1 0 0 0,1 1 0 0 0,-1 0 0 0 0,1 0 0 0 0,-1-1 5 0 0,0 1-9 0 0,1-1 0 0 0,-1 0 0 0 0,0 1 0 0 0,1-1 0 0 0,-1 0 0 0 0,0 1 0 0 0,0-1 0 0 0,0 0 0 0 0,1 1 0 0 0,-1-1 0 0 0,0 1 0 0 0,0-1 0 0 0,0 1 0 0 0,0-1 0 0 0,0 0 0 0 0,0 1 0 0 0,0-1 0 0 0,0 1 0 0 0,0-1 0 0 0,0 1 0 0 0,1 3 80 0 0,-1-4-82 0 0,0 1 0 0 0,1-1 1 0 0,-1 1-1 0 0,0 0 0 0 0,0-1 0 0 0,1 1 0 0 0,-1-1 0 0 0,0 1 0 0 0,0-1 1 0 0,0 1-1 0 0,0 0 0 0 0,0-1 0 0 0,0 1 0 0 0,0-1 0 0 0,0 1 0 0 0,0-1 1 0 0,0 1-1 0 0,0 0 0 0 0,0-1 0 0 0,0 1 0 0 0,-1 0 0 0 0,-2 18 231 0 0,3-18-249 0 0,-1 1 0 0 0,1 0 0 0 0,-1 0 1 0 0,1 0-1 0 0,-1-1 0 0 0,0 1 0 0 0,0 0 1 0 0,1 0-1 0 0,-1-1 0 0 0,-1 1 0 0 0,1-1 1 0 0,0 1-1 0 0,-2 1 0 0 0,-23 22-547 0 0,12-13 14 0 0,7-5-206 0 0,-1-2 1 0 0,0 1-1 0 0,0-1 0 0 0,-1 0 0 0 0,1-1 0 0 0,-19 7 0 0 0,-3-1-590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2:43:01.006"/>
    </inkml:context>
    <inkml:brush xml:id="br0">
      <inkml:brushProperty name="width" value="0.035" units="cm"/>
      <inkml:brushProperty name="height" value="0.035" units="cm"/>
    </inkml:brush>
  </inkml:definitions>
  <inkml:trace contextRef="#ctx0" brushRef="#br0">793 191 4721 0 0,'5'-1'0'0'0,"-5"1"0"0"0,-1 0 0 0 0,1 0 0 0 0,0 1 0 0 0,-1-1 0 0 0,1 0 0 0 0,0 1 0 0 0,-1-1 0 0 0,1 0 0 0 0,0 1 0 0 0,-1-1 0 0 0,1 0 0 0 0,0 1 0 0 0,0-1 0 0 0,0 0 0 0 0,-1 1 0 0 0,1-1 0 0 0,0 1 0 0 0,0-1 0 0 0,0 1 0 0 0,0-1 0 0 0,0 0 0 0 0,0 1 0 0 0,0-1 0 0 0,0 1 0 0 0,0-1 0 0 0,0 1 0 0 0,0 0 0 0 0,0-1 87 0 0,0 1 0 0 0,0 0 1 0 0,0-1-1 0 0,0 1 0 0 0,0-1 0 0 0,0 1 0 0 0,0 0 1 0 0,0-1-1 0 0,0 1 0 0 0,0-1 0 0 0,1 1 0 0 0,-1 0 1 0 0,0-1-1 0 0,0 1 0 0 0,1-1 0 0 0,0 1 0 0 0,3 1 912 0 0,-3-2-465 0 0,3 17 3206 0 0,34 8 802 0 0,-29-15-3798 0 0,-7-8-601 0 0,0 0 1 0 0,0 1-1 0 0,0-1 0 0 0,1 0 1 0 0,-1 0-1 0 0,0-1 0 0 0,1 1 1 0 0,4 2-1 0 0,10 5 415 0 0,0 1 0 0 0,18 15-1 0 0,-21-14-280 0 0,1-1-1 0 0,0-1 1 0 0,20 9-1 0 0,224 100 1751 0 0,-121-55-512 0 0,-107-49-1258 0 0,-10-5-59 0 0,26 8-1 0 0,16 0 221 0 0,36 12 250 0 0,-77-22-533 0 0,50 15 154 0 0,55 10-24 0 0,-103-26-242 0 0,40 16-1 0 0,9 2-4 0 0,240 71 625 0 0,-262-82-445 0 0,-32-8 63 0 0,25 8 0 0 0,-24-5-64 0 0,1 1-83 0 0,1-1-1 0 0,-1-1 0 0 0,24 5 1 0 0,16 9 414 0 0,-19-4 147 0 0,11 4-124 0 0,-26-13-301 0 0,35 16 1 0 0,-37-14-186 0 0,39 11-1 0 0,-2 0 203 0 0,-45-14-228 0 0,-15-6-34 0 0,1 0 0 0 0,-1 0 0 0 0,0 0-1 0 0,0-1 1 0 0,1 1 0 0 0,-1-1 0 0 0,0 1 0 0 0,4-1 0 0 0,-4 0-3 0 0,-1 0 0 0 0,0 0 0 0 0,1 0 0 0 0,-1 1 1 0 0,0-1-1 0 0,1 0 0 0 0,-1 1 0 0 0,0-1 0 0 0,0 1 1 0 0,1-1-1 0 0,-1 1 0 0 0,1 0 0 0 0,-1 0-1 0 0,0 0 0 0 0,0-1 1 0 0,0 1-1 0 0,0-1 0 0 0,0 1 0 0 0,1-1 1 0 0,-1 0-1 0 0,0 1 0 0 0,0-1 0 0 0,0 0 0 0 0,0 0 1 0 0,2 0-1 0 0,-2 0 0 0 0,0 0-1 0 0,0 1 1 0 0,0-1 0 0 0,1 0 0 0 0,-1 0 0 0 0,0 1 0 0 0,0-1 0 0 0,0 1-1 0 0,0-1 1 0 0,0 1 0 0 0,2 0 0 0 0,-2 0-12 0 0,0 0 0 0 0,0-1 0 0 0,0 1 0 0 0,1-1 0 0 0,-1 1-1 0 0,0-1 1 0 0,0 0 0 0 0,0 1 0 0 0,1-1 0 0 0,-1 0 0 0 0,2 0 0 0 0,-2 0-2 0 0,0 0-1 0 0,0 1 0 0 0,0-1 1 0 0,0 0-1 0 0,0 0 1 0 0,0 1-1 0 0,0-1 1 0 0,0 0-1 0 0,0 1 1 0 0,0-1-1 0 0,0 1 1 0 0,0-1-1 0 0,1 2 1 0 0,-1-2-79 0 0,0 1 0 0 0,0 0 0 0 0,1-1 1 0 0,-1 1-1 0 0,0-1 0 0 0,0 1 1 0 0,0-1-1 0 0,1 1 0 0 0,-1-1 0 0 0,0 0 1 0 0,1 0-1 0 0,-1 0 0 0 0,2 1 0 0 0,0-2-82 0 0,-3 1 79 0 0,1 0 0 0 0,-1 0-1 0 0,1 0 1 0 0,-1 0 0 0 0,1 0 0 0 0,-1 0 0 0 0,1 0 0 0 0,-1 0 0 0 0,0-1 0 0 0,1 2 0 0 0,-1-1 0 0 0,1 0 0 0 0,-1 0 0 0 0,1 0 0 0 0,-1 0-1 0 0,1 0 1 0 0,-1 0 0 0 0,1 0 0 0 0,-1 1 0 0 0,1-1 0 0 0,-1 0 0 0 0,0 0 0 0 0,1 1 0 0 0,-1-1 0 0 0,1 0 0 0 0,-1 0 0 0 0,0 1 0 0 0,1-1-1 0 0,-1 0 1 0 0,0 1 0 0 0,0-1 0 0 0,1 1 0 0 0,-1-1 0 0 0,0 0 0 0 0,0 1 0 0 0,1-1 0 0 0,-1 1 0 0 0,0-1 0 0 0,0 1 0 0 0,0 0 0 0 0</inkml:trace>
  <inkml:trace contextRef="#ctx0" brushRef="#br0" timeOffset="2088.53">225 12 16660 0 0,'0'-1'37'0'0,"0"1"1"0"0,0-1 0 0 0,0 1 0 0 0,0 0 0 0 0,-1-1-1 0 0,1 1 1 0 0,0 0 0 0 0,0-1 0 0 0,0 1 0 0 0,0 0 0 0 0,-1-1-1 0 0,1 1 1 0 0,0 0 0 0 0,0-1 0 0 0,-1 1 0 0 0,1 0-1 0 0,0 0 1 0 0,0-1 0 0 0,-1 1 0 0 0,1 0 0 0 0,0 0 0 0 0,-1 0-1 0 0,1-1 1 0 0,0 1 0 0 0,-1 0 0 0 0,-14-3 1659 0 0,-24 3 1224 0 0,25 0-2952 0 0,13 0 51 0 0,0 1 0 0 0,0-1 1 0 0,0 0-1 0 0,0 0 0 0 0,-1 0 0 0 0,1 1 0 0 0,0-1 0 0 0,0 0 1 0 0,0 1-1 0 0,0-1 0 0 0,-1 2 0 0 0,-7 2 34 0 0,9-4-52 0 0,-5 1 6 0 0,0 1 0 0 0,0-1 0 0 0,1 1 0 0 0,-1 0 0 0 0,1 1 0 0 0,-1-1 0 0 0,1 1 0 0 0,0-1 0 0 0,-4 5-1 0 0,4-2-85 0 0,-1 0-1 0 0,1 1 0 0 0,0 0 0 0 0,1 0 0 0 0,-1 0 0 0 0,-2 8 0 0 0,-15 42-1371 0 0,18-47 1336 0 0,-2 8-129 0 0,1-1 1 0 0,-3 34-1 0 0,3-19 124 0 0,2-7 224 0 0,0 0-1 0 0,1 0 1 0 0,1 0 0 0 0,2 0-1 0 0,0 0 1 0 0,2 0 0 0 0,0 0-1 0 0,9 25 1 0 0,14 24 986 0 0,-23-61-698 0 0,-1-6-151 0 0,1 1-1 0 0,0 0 1 0 0,0-1-1 0 0,0 0 1 0 0,7 8-1 0 0,3 4 237 0 0,-10-13-313 0 0,1-1-1 0 0,-1 0 1 0 0,1 0 0 0 0,-1 0 0 0 0,1 0-1 0 0,0-1 1 0 0,0 1 0 0 0,1-2-1 0 0,-1 1 1 0 0,1 0 0 0 0,-1-1-1 0 0,1 0 1 0 0,9 2 0 0 0,-5-2-15 0 0,1 0 1 0 0,-1-1-1 0 0,0 0 1 0 0,0 0-1 0 0,1-1 1 0 0,-1-1 0 0 0,17-2-1 0 0,-13-1 187 0 0,-1-1-1 0 0,1-1 1 0 0,-1 0 0 0 0,24-15-1 0 0,-27 15-94 0 0,0 0 0 0 0,0-2 0 0 0,-1 1 0 0 0,0-1 0 0 0,0 0 0 0 0,7-10 0 0 0,-6 4-144 0 0,-2 0 1 0 0,1 0-1 0 0,-2-1 0 0 0,0 0 1 0 0,8-24-1 0 0,13-80 438 0 0,-26 108-557 0 0,-1 0 1 0 0,-1-1 0 0 0,0 1 0 0 0,-1 0 0 0 0,0-1-1 0 0,0 1 1 0 0,-5-13 0 0 0,2 0-115 0 0,0 7-255 0 0,-1 0-1 0 0,0 0 1 0 0,-1 0 0 0 0,-16-29-1 0 0,18 41 86 0 0,1 0-1 0 0,-1 1 1 0 0,-7-8-1 0 0,-5-6-1225 0 0,14 15 1085 0 0,-1 0 0 0 0,1 0 0 0 0,0 0-1 0 0,-1 1 1 0 0,1-1 0 0 0,-1 1-1 0 0,0-1 1 0 0,0 1 0 0 0,0 0 0 0 0,-5-3-1 0 0,-13-6-1840 0 0</inkml:trace>
  <inkml:trace contextRef="#ctx0" brushRef="#br0" timeOffset="2446.81">161 232 9962 0 0,'2'0'616'0'0,"-1"0"-549"0"0,-1 0 0 0 0,0 0-1 0 0,1 0 1 0 0,-1 0-1 0 0,1 0 1 0 0,-1 0 0 0 0,1-1-1 0 0,-1 1 1 0 0,1 0 0 0 0,-1 0-1 0 0,0 0 1 0 0,1-1 0 0 0,-1 1-1 0 0,1 0 1 0 0,-1 0 0 0 0,0-1-1 0 0,1 1 1 0 0,-1 0-1 0 0,0-1 1 0 0,1 1 0 0 0,-1-1-1 0 0,0 1 154 0 0,1-1-1 0 0,-1 1 0 0 0,0 0 0 0 0,0-1 0 0 0,1 1 1 0 0,-1 0-1 0 0,0-1 0 0 0,1 1 0 0 0,-1 0 0 0 0,1 0 1 0 0,-1-1-1 0 0,0 1 0 0 0,1 0 0 0 0,-1 0 0 0 0,1 0 1 0 0,-1-1-1 0 0,1 1 0 0 0,-1 0 0 0 0,0 0 0 0 0,2 0 1 0 0,-2 0 0 0 0,1 0 0 0 0,0 0 0 0 0,-1-1 0 0 0,1 1 0 0 0,0 0-1 0 0,-1 0 1 0 0,1-1 0 0 0,-1 1 0 0 0,1-1 0 0 0,-1 1 0 0 0,1 0 0 0 0,0-1 0 0 0,-1 1 0 0 0,0-1 0 0 0,1 1 0 0 0,-1-1 0 0 0,1 0 0 0 0,1-1 446 0 0,29-10 3827 0 0,-29 11-4466 0 0,0 1 1 0 0,0-1 0 0 0,0 1 0 0 0,0 0 0 0 0,0 0-1 0 0,0 0 1 0 0,0 0 0 0 0,1 0 0 0 0,-1 0 0 0 0,0 1-1 0 0,0-1 1 0 0,0 1 0 0 0,3 0 0 0 0,-3 0-28 0 0,-1 0 1 0 0,1-1 0 0 0,-1 1-1 0 0,1 0 1 0 0,-1 0-1 0 0,1 0 1 0 0,-1 0-1 0 0,0 0 1 0 0,1 0-1 0 0,-1 0 1 0 0,0 0 0 0 0,0 1-1 0 0,0-1 1 0 0,0 0-1 0 0,0 1 1 0 0,1 1-1 0 0,6 7-215 0 0,-7-9 149 0 0,0 0 0 0 0,0 0 1 0 0,0 0-1 0 0,0 0 0 0 0,-1 0 0 0 0,1 0 0 0 0,0 0 1 0 0,-1 0-1 0 0,1 0 0 0 0,-1 0 0 0 0,1 0 1 0 0,-1 0-1 0 0,1 0 0 0 0,-1 1 0 0 0,0-1 0 0 0,0 0 1 0 0,0 0-1 0 0,1 0 0 0 0,-1 2 0 0 0,0 7-286 0 0,0-4-66 0 0,0 1 0 0 0,0 0 1 0 0,-2 12-1 0 0,-8 13-34 0 0,9-31 441 0 0,1 0 1 0 0,-1 1-1 0 0,0-1 1 0 0,0 1-1 0 0,0-1 0 0 0,0 0 1 0 0,0 1-1 0 0,0-1 1 0 0,-2 2-1 0 0,-6 6-24 0 0,-3 11-4 0 0,9-13 196 0 0,-1-1 0 0 0,0 0 0 0 0,0 0 0 0 0,-10 10 1 0 0,7-9 142 0 0,2-3-55 0 0,0 0 0 0 0,1 1-1 0 0,0-1 1 0 0,0 1-1 0 0,0 0 1 0 0,1 0 0 0 0,-5 9-1 0 0,7-13-125 0 0,0 1 0 0 0,0-1 0 0 0,-1 1-1 0 0,1-1 1 0 0,0 0 0 0 0,0 1 0 0 0,-1-1-1 0 0,1 0 1 0 0,-1 0 0 0 0,-1 1 0 0 0,2-1-31 0 0,0-1 0 0 0,0 0 0 0 0,0 1 0 0 0,0-1 0 0 0,1 1 1 0 0,-1 0-1 0 0,0-1 0 0 0,0 1 0 0 0,1 0 0 0 0,-1-1 1 0 0,0 1-1 0 0,1 0 0 0 0,-1 0 0 0 0,1 0 0 0 0,-1 0 0 0 0,1-1 1 0 0,-1 1-1 0 0,1 0 0 0 0,0 0 0 0 0,-1 1 0 0 0,1 5 562 0 0,0-5-432 0 0,-1 0 0 0 0,1 0-1 0 0,0 0 1 0 0,0 0 0 0 0,1 1-1 0 0,-1-1 1 0 0,0 0-1 0 0,2 4 1 0 0,1-4-152 0 0,0 0 0 0 0,0-1 0 0 0,0 1-1 0 0,0-1 1 0 0,0 0 0 0 0,0 0 0 0 0,1 0 0 0 0,-1 0 0 0 0,0 0 0 0 0,1-1 0 0 0,-1 1-1 0 0,1-1 1 0 0,3 0 0 0 0,4 0-27 0 0,0 0 1 0 0,20-4-1 0 0,2-2-21 0 0,-19 5-16 0 0,-1-2-1 0 0,0 1 0 0 0,0-2 1 0 0,0 0-1 0 0,15-7 1 0 0,55-36-938 0 0,14-7-811 0 0,-40 31 326 0 0,-49 19 199 0 0,1-1 0 0 0,10-7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2:43:00.178"/>
    </inkml:context>
    <inkml:brush xml:id="br0">
      <inkml:brushProperty name="width" value="0.035" units="cm"/>
      <inkml:brushProperty name="height" value="0.035" units="cm"/>
    </inkml:brush>
  </inkml:definitions>
  <inkml:trace contextRef="#ctx0" brushRef="#br0">965 409 8402 0 0,'0'10'42'0'0,"0"-10"-35"0"0,0 0-1 0 0,0 0 0 0 0,0 1 1 0 0,0-1-1 0 0,0 0 0 0 0,0 0 1 0 0,0 1-1 0 0,0-1 0 0 0,0 0 1 0 0,0 0-1 0 0,0 1 0 0 0,0-1 1 0 0,-1 0-1 0 0,1 0 0 0 0,0 1 1 0 0,0-1-1 0 0,0 0 0 0 0,0 0 0 0 0,0 1 1 0 0,-1-1-1 0 0,1 0 0 0 0,0 0 1 0 0,0 0-1 0 0,0 0 0 0 0,-1 1 1 0 0,1-1-1 0 0,0 0 0 0 0,0 0 1 0 0,-1 0-1 0 0,1 0 0 0 0,0 0 1 0 0,0 0-1 0 0,-1 1 0 0 0,1-1 41 0 0,-1 0 0 0 0,1 0 0 0 0,0 0 0 0 0,0 0 0 0 0,-1 0-1 0 0,1 0 1 0 0,0 0 0 0 0,0 0 0 0 0,0 0 0 0 0,-1 1 0 0 0,1-1 0 0 0,0 0 0 0 0,0 0-1 0 0,0 0 1 0 0,-1 1 0 0 0,1-1 0 0 0,0 0 0 0 0,0 0 0 0 0,0 0 0 0 0,0 1 0 0 0,0-1-1 0 0,-1 0 1 0 0,1 0 0 0 0,0 1 0 0 0,0-1 0 0 0,0 0 0 0 0,0 0 0 0 0,0 1 0 0 0,0-1-1 0 0,0 0 1 0 0,0 0 0 0 0,0 1 0 0 0,0-1 0 0 0,0 2 373 0 0,1 0-1 0 0,-1 0 1 0 0,1-1 0 0 0,0 1-1 0 0,0 0 1 0 0,0-1 0 0 0,0 1-1 0 0,0 0 1 0 0,0-1 0 0 0,0 1-1 0 0,0-1 1 0 0,0 0 0 0 0,1 1-1 0 0,-1-1 1 0 0,3 1 0 0 0,28 23 2560 0 0,-19-16-2765 0 0,-1-1 887 0 0,21 11-1 0 0,-5-2-427 0 0,-14-9 72 0 0,30 13 1 0 0,4 2 116 0 0,-27-13-537 0 0,-1-1 1 0 0,26 7-1 0 0,3 1 127 0 0,-43-15-417 0 0,35 15 422 0 0,67 17 1 0 0,-67-25-359 0 0,56 22 0 0 0,-4 3 181 0 0,-49-18 126 0 0,78 20 1 0 0,-102-30-257 0 0,29 12 0 0 0,0 0 32 0 0,-33-13-117 0 0,27 13-1 0 0,4 1-4 0 0,-25-12-18 0 0,105 39 550 0 0,-1-5-342 0 0,-88-27 22 0 0,57 13 0 0 0,-70-22-190 0 0,-4-1-38 0 0,31 11 0 0 0,-49-14-41 0 0,1 1 0 0 0,1-1 1 0 0,-1 0 0 0 0,1 1 0 0 0,-1-2 0 0 0,1 1 0 0 0,6 0-1 0 0,-8-1-2 0 0,0 0-1 0 0,0 1 1 0 0,1-1-1 0 0,-1 1 1 0 0,6 2-1 0 0,-6-2-1 0 0,1 0 0 0 0,-1 0 0 0 0,1 0 0 0 0,0-1 1 0 0,7 1-1 0 0,-4 0 4 0 0,0 0 1 0 0,0 1 0 0 0,0-1 0 0 0,0 1-1 0 0,8 4 1 0 0,17 4 21 0 0,-6-1 5 0 0,-21-7-15 0 0,0 0-1 0 0,1 0 1 0 0,-1-1 0 0 0,1 0 0 0 0,-1 0 0 0 0,11 1 0 0 0,-13-3-10 0 0,0 1-1 0 0,0 0 1 0 0,0 1 0 0 0,0-1 0 0 0,0 0-1 0 0,0 1 1 0 0,0 0 0 0 0,0-1 0 0 0,0 1 0 0 0,0 0-1 0 0,5 3 1 0 0,-4-3 2 0 0,1 0-1 0 0,-1 0 0 0 0,0 0 1 0 0,1-1-1 0 0,-1 0 1 0 0,0 0-1 0 0,1 0 0 0 0,5-1 1 0 0,8 0 26 0 0,-7 0-13 0 0,-9 1-15 0 0,1 0 1 0 0,0-1 0 0 0,0 1 0 0 0,0 0 0 0 0,0 1-1 0 0,0-1 1 0 0,0 1 0 0 0,5 1 0 0 0,-5-1 0 0 0,-1 0-2 0 0,0 0 0 0 0,0 0 0 0 0,0 0 0 0 0,1 0 0 0 0,-1-1 0 0 0,0 1 1 0 0,0-1-1 0 0,0 1 0 0 0,0-1 0 0 0,1 0 0 0 0,-1 0 0 0 0,2 0 0 0 0,0 0 9 0 0,0 0 0 0 0,-1 0 0 0 0,1 1 0 0 0,-1-1 0 0 0,1 1 0 0 0,-1 0 0 0 0,1 0 0 0 0,-1 0 0 0 0,6 3 0 0 0,-8-3-12 0 0,0-1 1 0 0,0 0-1 0 0,0 1 0 0 0,1-1 0 0 0,-1 0 1 0 0,0 0-1 0 0,0 1 0 0 0,0-1 0 0 0,1 0 1 0 0,-1 0-1 0 0,2-1 0 0 0,-2 1-1 0 0,0 0 1 0 0,0 0-1 0 0,1 0 0 0 0,-1 0 1 0 0,0 0-1 0 0,0 0 0 0 0,0 0 1 0 0,1 0-1 0 0,-1 1 0 0 0,0-1 1 0 0,1 1-1 0 0,2 0 0 0 0,-1 1 1 0 0,0-1 0 0 0,1 0-1 0 0,0 0 1 0 0,-1 0-1 0 0,1-1 1 0 0,-1 1 0 0 0,1-1-1 0 0,7 0 1 0 0,-10 0-2 0 0,0 0 0 0 0,0 0 0 0 0,0 1 0 0 0,0-1 0 0 0,0 0 0 0 0,0 0 0 0 0,0 1 0 0 0,0-1 0 0 0,0 1 0 0 0,0-1 0 0 0,0 1 0 0 0,0-1 0 0 0,1 2 0 0 0,-1-1 1 0 0,0-1-1 0 0,0 1 1 0 0,0-1-1 0 0,0 1 1 0 0,0-1-1 0 0,0 1 1 0 0,0-1 0 0 0,0 0-1 0 0,0 1 1 0 0,0-1-1 0 0,0 0 1 0 0,0 0-1 0 0,2 0 1 0 0,7 0 10 0 0,-7-1-6 0 0,-1 1-1 0 0,1 0 0 0 0,0 0 1 0 0,-1 0-1 0 0,1 0 0 0 0,-1 0 1 0 0,1 1-1 0 0,-1-1 0 0 0,5 2 1 0 0,-6 0-18 0 0,0-2 6 0 0,0 1 0 0 0,0 0 0 0 0,-1-1 1 0 0,1 1-1 0 0,0 0 0 0 0,0-1 0 0 0,0 1 0 0 0,-1-1 1 0 0,1 0-1 0 0,0 1 0 0 0,0-1 0 0 0,0 0 0 0 0,0 1 1 0 0,0-1-1 0 0,0 0 0 0 0,0 0 0 0 0,0 0 0 0 0,0 0 0 0 0,0 0 1 0 0,0 0-1 0 0,0 0 0 0 0,0 0 0 0 0,1-1 1 0 0,6 1-120 0 0</inkml:trace>
  <inkml:trace contextRef="#ctx0" brushRef="#br0" timeOffset="2122.23">273 11 10826 0 0,'-19'-1'876'0'0,"14"0"-374"0"0,1 1 1 0 0,-1 0-1 0 0,1 0 1 0 0,-1 0-1 0 0,0 0 1 0 0,1 1-1 0 0,-1-1 1 0 0,1 1-1 0 0,-1 1 1 0 0,1-1-1 0 0,-1 0 1 0 0,-7 5 0 0 0,-23 15-214 0 0,26-16-271 0 0,0 0 0 0 0,0 0 0 0 0,1 0 0 0 0,0 1 0 0 0,0 0 0 0 0,1 1 0 0 0,-1 0 0 0 0,1 0 0 0 0,-11 16 0 0 0,10-11 31 0 0,1 1 0 0 0,0 0-1 0 0,1 1 1 0 0,0 0 0 0 0,1 0 0 0 0,-5 21-1 0 0,3 32 231 0 0,2 95 0 0 0,6-149-108 0 0,0 0 1 0 0,1 0-1 0 0,0 0 1 0 0,1 0-1 0 0,0-1 0 0 0,1 1 1 0 0,1-1-1 0 0,0 0 1 0 0,0 0-1 0 0,1-1 0 0 0,1 1 1 0 0,14 17-1 0 0,-16-22 95 0 0,1-1 0 0 0,1 0 0 0 0,-1-1 0 0 0,11 7 0 0 0,-11-7-121 0 0,0-2 27 0 0,-1 0-1 0 0,1 1 0 0 0,0-2 0 0 0,0 1 1 0 0,1-1-1 0 0,-1 0 0 0 0,0 0 0 0 0,1-1 1 0 0,-1 0-1 0 0,1 0 0 0 0,-1 0 0 0 0,1-1 1 0 0,0 0-1 0 0,-1-1 0 0 0,1 1 0 0 0,10-3 1 0 0,-8 1 102 0 0,0-1 0 0 0,1 0 0 0 0,-1 0 1 0 0,0-1-1 0 0,-1 0 0 0 0,12-8 1 0 0,1 1 453 0 0,-8 4-449 0 0,-1-1 0 0 0,0 0 0 0 0,-1-1 0 0 0,0 0 0 0 0,13-13 0 0 0,-8 4 71 0 0,0-1 0 0 0,17-26-1 0 0,17-38 17 0 0,-46 76-347 0 0,-1 0 0 0 0,0-1 0 0 0,-1 1 0 0 0,0-1 0 0 0,0 1 0 0 0,2-16 0 0 0,-3 15 17 0 0,1-8 19 0 0,-1 0 0 0 0,-2-20-1 0 0,1 10-18 0 0,-1 16-60 0 0,1 0 0 0 0,-2 0-1 0 0,1 1 1 0 0,-1-1-1 0 0,-1 1 1 0 0,-4-11 0 0 0,-26-54-1047 0 0,19 47 300 0 0,11 21 423 0 0,-1 1 0 0 0,0-1 0 0 0,0 1 0 0 0,-1 0 0 0 0,1 0 0 0 0,-6-4 0 0 0,0-1-748 0 0,7 8 662 0 0,-1-1 0 0 0,0 0 0 0 0,1 1 0 0 0,-1 0 0 0 0,0 0 0 0 0,0 0 0 0 0,0 0 0 0 0,-1 1 0 0 0,-6-2-1 0 0,-14-6-4220 0 0,12 7 2104 0 0,-6 2-1040 0 0</inkml:trace>
  <inkml:trace contextRef="#ctx0" brushRef="#br0" timeOffset="2477.25">243 94 3081 0 0,'-1'13'2337'0'0,"0"-11"-1642"0"0,1 0 0 0 0,0 0 1 0 0,-1 0-1 0 0,1 0 0 0 0,0 0 1 0 0,1 0-1 0 0,-1 0 0 0 0,0 0 0 0 0,0 0 1 0 0,1-1-1 0 0,-1 1 0 0 0,2 3 0 0 0,0-1-2 0 0,-1 0-1 0 0,0 0 0 0 0,0 0 0 0 0,0 0 1 0 0,0 0-1 0 0,-1 0 0 0 0,0 0 0 0 0,0 5 1 0 0,4 26 2226 0 0,-1-14-1761 0 0,0 0-1 0 0,0 28 0 0 0,-3-35-790 0 0,5 26 1 0 0,-3-26-163 0 0,1 24-1 0 0,-3-14-175 0 0,1-1 1 0 0,7 36-1 0 0,-6-43-29 0 0,-1 1 1 0 0,-1 27-1 0 0,-1-18-109 0 0,2 9-403 0 0,0-24 44 0 0,-1 1 0 0 0,0 0 0 0 0,-4 22 0 0 0,-5-11-457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7T12:42:56.044"/>
    </inkml:context>
    <inkml:brush xml:id="br0">
      <inkml:brushProperty name="width" value="0.035" units="cm"/>
      <inkml:brushProperty name="height" value="0.035" units="cm"/>
    </inkml:brush>
  </inkml:definitions>
  <inkml:trace contextRef="#ctx0" brushRef="#br0">6 546 1336 0 0,'-6'-10'20597'0'0,"12"9"-15668"0"0,2 3-4234 0 0,-4 3-317 0 0,-4-4-363 0 0,0-1 1 0 0,0 0-1 0 0,1 0 1 0 0,-1 0 0 0 0,0 1-1 0 0,0-1 1 0 0,0 0-1 0 0,0 0 1 0 0,0 0-1 0 0,1 1 1 0 0,-1-1 0 0 0,0 0-1 0 0,0 0 1 0 0,1 0-1 0 0,-1 0 1 0 0,0 0-1 0 0,0 0 1 0 0,0 1 0 0 0,1-1-1 0 0,-1 0 1 0 0,0 0-1 0 0,0 0 1 0 0,1 0 0 0 0,-1 0-1 0 0,0 0 1 0 0,0 0-1 0 0,1 0 1 0 0,-1 0-1 0 0,0 0 1 0 0,0 0 0 0 0,1 0-1 0 0,-1 0 1 0 0,2 0 110 0 0,10 0 359 0 0,50 0 918 0 0,-62 0-1400 0 0,1 0 0 0 0,-1 0 1 0 0,0 0-1 0 0,1 0 1 0 0,-1 0-1 0 0,1 0 0 0 0,-1-1 1 0 0,1 1-1 0 0,-1 0 1 0 0,1 0-1 0 0,-1 0 1 0 0,0 0-1 0 0,1 0 0 0 0,-1-1 1 0 0,1 1-1 0 0,-1 0 1 0 0,0 0-1 0 0,1-1 0 0 0,-1 1 1 0 0,0 0-1 0 0,1 0 1 0 0,-1-1-1 0 0,0 1 0 0 0,0-1 1 0 0,1 1-1 0 0,-1-1 0 0 0,0 1-1 0 0,1-1 1 0 0,-1 1-1 0 0,0 0 1 0 0,1-1 0 0 0,-1 1-1 0 0,0 0 1 0 0,1 0-1 0 0,-1-1 1 0 0,0 1-1 0 0,1 0 1 0 0,-1 0-1 0 0,0-1 1 0 0,1 1-1 0 0,-1 0 1 0 0,1 0-1 0 0,-1 0 1 0 0,1 0-1 0 0,-1 0 1 0 0,0-1 0 0 0,1 1-1 0 0,-1 0 1 0 0,1 0-1 0 0,-1 0 1 0 0,1 0-1 0 0,3 1 16 0 0,0-1 0 0 0,-1-1-1 0 0,1 1 1 0 0,-1 0 0 0 0,1-1 0 0 0,0 0-1 0 0,-1 0 1 0 0,1 0 0 0 0,6-3 0 0 0,-9 4-13 0 0,0-1-1 0 0,0 1 1 0 0,0 0 0 0 0,0-1 0 0 0,1 1 0 0 0,-1 0 0 0 0,0 0 0 0 0,0 0 0 0 0,0 0 0 0 0,3 0 0 0 0,-3 1-1 0 0,0-1 0 0 0,0 0 0 0 0,1 0 0 0 0,-1 0 0 0 0,0 0 0 0 0,0 0 0 0 0,0 0 0 0 0,0-1 0 0 0,0 1 0 0 0,1 0 0 0 0,1-1 0 0 0,8-6 38 0 0,-6 4-13 0 0,0 0-1 0 0,0 0 1 0 0,0 0 0 0 0,1 1-1 0 0,-1 0 1 0 0,1 0-1 0 0,-1 0 1 0 0,1 1 0 0 0,8-2-1 0 0,-12 3-22 0 0,-1 0-1 0 0,0 0 0 0 0,0 0 0 0 0,0-1 0 0 0,0 1 0 0 0,0 0 1 0 0,0-1-1 0 0,0 1 0 0 0,0 0 0 0 0,0-1 0 0 0,2 0 0 0 0,5-3 29 0 0,45-18 76 0 0,-28 19-103 0 0,-22 3-6 0 0,0-1-1 0 0,0 1 1 0 0,0 0 0 0 0,0-1 0 0 0,0 1-1 0 0,0-1 1 0 0,0 0 0 0 0,-1 0 0 0 0,6-2-1 0 0,15-8 40 0 0,-20 10-29 0 0,0 0-1 0 0,0 0 0 0 0,0-1 0 0 0,0 1 1 0 0,4-4-1 0 0,-2 3 11 0 0,0 0 0 0 0,0-1 0 0 0,0 2 0 0 0,0-1 0 0 0,0 0 0 0 0,0 1 0 0 0,6-1 1 0 0,-5 1-7 0 0,0 0 1 0 0,0 0 0 0 0,-1-1-1 0 0,1 0 1 0 0,0 0 0 0 0,8-5-1 0 0,-10 5-7 0 0,0 0-1 0 0,-1 1 0 0 0,1-1 1 0 0,0 1-1 0 0,6-1 0 0 0,-6 1-2 0 0,0 0-1 0 0,0 0 0 0 0,0 0 1 0 0,0-1-1 0 0,-1 1 1 0 0,5-3-1 0 0,-5 2 3 0 0,1-1 0 0 0,0 1 0 0 0,0 1 1 0 0,0-1-1 0 0,0 1 0 0 0,0-1 0 0 0,8 0 0 0 0,15-5 40 0 0,87-26 100 0 0,-108 31-142 0 0,-1 0 0 0 0,1 0 0 0 0,9-6 0 0 0,16-6 16 0 0,-16 11-4 0 0,-9 2-12 0 0,0-1 1 0 0,0 1-1 0 0,-1-1 1 0 0,1 0-1 0 0,0-1 0 0 0,9-5 1 0 0,-13 7-5 0 0,1-1 1 0 0,0 1-1 0 0,0 0 1 0 0,0 0-1 0 0,0 0 0 0 0,3-1 1 0 0,-2 1 0 0 0,0 0-1 0 0,-1 0 1 0 0,1 0 0 0 0,-1-1 0 0 0,0 1 0 0 0,5-4 0 0 0,-3 2-2 0 0,-1 1 0 0 0,1 0 0 0 0,0 0 0 0 0,0 0 0 0 0,0 1 1 0 0,6-2-1 0 0,-5 2 0 0 0,-1 0 1 0 0,1-1-1 0 0,0 0 0 0 0,-1 0 1 0 0,0-1-1 0 0,6-2 1 0 0,-3 0 4 0 0,0 1 1 0 0,1 0 0 0 0,-1 1 0 0 0,1 0-1 0 0,11-3 1 0 0,-8 3 6 0 0,-1 0-1 0 0,18-9 1 0 0,-6 4 3 0 0,-19 7-11 0 0,0 0-1 0 0,0 0 0 0 0,-1 0 1 0 0,1-1-1 0 0,0 0 0 0 0,4-3 1 0 0,-4 3-2 0 0,-1 1 1 0 0,1-1 0 0 0,0 0-1 0 0,0 1 1 0 0,-1 0-1 0 0,6-1 1 0 0,21-7 12 0 0,-24 5-13 0 0,-4 3 0 0 0,0 0-1 0 0,-1 0 0 0 0,1 0 0 0 0,0 1 0 0 0,0-1 0 0 0,0 0 0 0 0,0 1 0 0 0,0-1 0 0 0,-1 1 0 0 0,1 0 0 0 0,0 0 0 0 0,3 0 0 0 0,0-1 3 0 0,1 0-1 0 0,-1 0 1 0 0,0 0-1 0 0,0 0 1 0 0,8-4 0 0 0,-8 3 0 0 0,1 0 0 0 0,-1 0 0 0 0,1 1 0 0 0,0-1 0 0 0,10 0 1 0 0,-15 2-5 0 0,0 0 0 0 0,0 0 1 0 0,0 0-1 0 0,0 0 0 0 0,0 0 1 0 0,0-1-1 0 0,0 1 0 0 0,-1 0 1 0 0,1-1-1 0 0,0 1 0 0 0,0 0 1 0 0,0-1-1 0 0,1 0 0 0 0,6-4 5 0 0,23-5 4 0 0,-11 6 5 0 0,-15 1-13 0 0,-4 2-1 0 0,0 1 1 0 0,0-1-1 0 0,0 0 1 0 0,0 1-1 0 0,0-1 1 0 0,0 1-1 0 0,0 0 1 0 0,0-1-1 0 0,0 1 1 0 0,0 0-1 0 0,0-1 1 0 0,0 1-1 0 0,2 0 1 0 0,-1 0-1 0 0,0 0 1 0 0,0 0-1 0 0,0 0 1 0 0,-1-1-1 0 0,1 1 1 0 0,0-1-1 0 0,0 1 1 0 0,-1-1-1 0 0,4-1 1 0 0,-3 1-1 0 0,0 0 1 0 0,-1 1 0 0 0,1-1-1 0 0,0 1 1 0 0,0-1-1 0 0,-1 1 1 0 0,1-1-1 0 0,0 1 1 0 0,3 0-1 0 0,-3 0 1 0 0,-1 0 0 0 0,0 0 0 0 0,0-1 0 0 0,1 1 0 0 0,-1 0 0 0 0,0-1 0 0 0,0 1-1 0 0,0 0 1 0 0,1-1 0 0 0,-1 0 0 0 0,1 0 0 0 0,-1 0-1 0 0,0 0 1 0 0,1 1-1 0 0,-1-1 0 0 0,0 1 1 0 0,0-1-1 0 0,0 1 0 0 0,0 0 1 0 0,0-1-1 0 0,1 1 0 0 0,-1 0 1 0 0,2 0-1 0 0,-2 0 0 0 0,0 0 0 0 0,0 0 0 0 0,0 0 0 0 0,0-1 0 0 0,0 1 0 0 0,0 0 0 0 0,0 0 0 0 0,0-1 0 0 0,0 1 0 0 0,0-1 0 0 0,-1 1 0 0 0,1-1-1 0 0,0 1 1 0 0,1-1 0 0 0,-1 0 1 0 0,0 0-1 0 0,0 1 1 0 0,0-1-1 0 0,0 0 1 0 0,0 1-1 0 0,0-1 1 0 0,0 1-1 0 0,0 0 1 0 0,1-1-1 0 0,-1 1 1 0 0,0 0-1 0 0,0 0 1 0 0,0 0-1 0 0,2 0 1 0 0,-2 0-1 0 0,0-1 1 0 0,1 1-1 0 0,-1 0 1 0 0,0-1-1 0 0,0 1 1 0 0,0 0-1 0 0,0-1 1 0 0,0 0-1 0 0,0 1 1 0 0,2-2-1 0 0,2-1 4 0 0,6 2 4 0 0,-10 1-7 0 0,0-1 0 0 0,0 1 1 0 0,0 0-1 0 0,0 0 0 0 0,0 0 1 0 0,1-1-1 0 0,-1 1 0 0 0,0 0 0 0 0,0-1 1 0 0,0 1-1 0 0,0-1 0 0 0,0 1 0 0 0,0-1 1 0 0,0 0-1 0 0,0 1 0 0 0,-1-1 0 0 0,2-1 1 0 0,-1 2-2 0 0,-1 0 1 0 0,0-1 0 0 0,1 1-1 0 0,-1 0 1 0 0,1-1-1 0 0,-1 1 1 0 0,0 0 0 0 0,1 0-1 0 0,-1 0 1 0 0,1 0 0 0 0,-1 0-1 0 0,1-1 1 0 0,-1 1-1 0 0,1 0 1 0 0,-1 0 0 0 0,1 0-1 0 0,-1 0 1 0 0,1 0 0 0 0,-1 0-1 0 0,1 0 1 0 0,-1 1-1 0 0,0-1 1 0 0,1 0 0 0 0,-1 0-1 0 0,1 0 1 0 0,0 1-1 0 0,-1-1 0 0 0,1 0 1 0 0,-1 0-1 0 0,1 0 0 0 0,-1 0 1 0 0,0 1-1 0 0,1-1 0 0 0,-1 0 0 0 0,1 0 1 0 0,-1 0-1 0 0,1 0 0 0 0,-1 0 1 0 0,1 0-1 0 0,-1 0 0 0 0,1-1 0 0 0,-1 1 1 0 0,0 0-1 0 0,1 0 0 0 0,-1 0 0 0 0,1 0 1 0 0,-1-1-1 0 0,1 1 0 0 0,-1 0 1 0 0,0 0-1 0 0,1 0 0 0 0,-1-1 0 0 0,1 1 1 0 0,10-11 0 0 0,-5 11 0 0 0,-2 1 6 0 0,3-1-2 0 0,-6 0-10 0 0,0 0-2 0 0,-1 1 0 0 0,0-1-1 0 0,0 0 1 0 0,1 0 0 0 0,-1 0 0 0 0,0 0-1 0 0,1 0 1 0 0,-1 0 0 0 0,0 0 0 0 0,1 0-1 0 0,-1 0 1 0 0,0 0 0 0 0,0 0 0 0 0,1 0 0 0 0,-1 0-1 0 0,0 0 1 0 0,1 0 0 0 0,-1 0 0 0 0,0 0-1 0 0,0 0 1 0 0,1-1 0 0 0,-1 1 0 0 0,0 0-1 0 0,1 0 1 0 0,-1 0 0 0 0,0 0 0 0 0,0-1 0 0 0,0 1-1 0 0,1 0 1 0 0,-1 0 0 0 0,0 0 0 0 0,0-1-1 0 0,0 1 1 0 0,1 0 0 0 0,-1 0 0 0 0,0-1-1 0 0,0 1 1 0 0,0 0 0 0 0,0 0 0 0 0,0-1 0 0 0,0 1-1 0 0,1 0 1 0 0,-1-1 0 0 0,0 1 0 0 0,0 0-1 0 0,0-1 1 0 0,0 1 0 0 0,0 0 0 0 0,0 0-1 0 0,0-1 1 0 0,-1 1 0 0 0,1-1-20 0 0,0-1-500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2967F-8CE2-412E-89B5-B1529B1B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Yafu's WLA template</Template>
  <TotalTime>232</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Xiao</dc:creator>
  <cp:keywords/>
  <dc:description/>
  <cp:lastModifiedBy>Tony Xiao</cp:lastModifiedBy>
  <cp:revision>5</cp:revision>
  <dcterms:created xsi:type="dcterms:W3CDTF">2023-11-07T08:03:00Z</dcterms:created>
  <dcterms:modified xsi:type="dcterms:W3CDTF">2023-11-08T14:44:00Z</dcterms:modified>
</cp:coreProperties>
</file>